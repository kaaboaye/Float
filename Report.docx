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A6" w:rsidRDefault="00515463" w:rsidP="001261E0">
      <w:pPr>
        <w:pStyle w:val="Normalny"/>
        <w:jc w:val="center"/>
        <w:rPr>
          <w:b/>
          <w:sz w:val="36"/>
          <w:szCs w:val="36"/>
        </w:rPr>
      </w:pPr>
      <w:r>
        <w:rPr>
          <w:b/>
          <w:sz w:val="36"/>
          <w:szCs w:val="36"/>
        </w:rPr>
        <w:t>Precision of Floating Point of IEEE 754 Compliance</w:t>
      </w:r>
      <w:r>
        <w:rPr>
          <w:b/>
          <w:sz w:val="36"/>
          <w:szCs w:val="36"/>
        </w:rPr>
        <w:br/>
        <w:t>for upper-level implementations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B7230" w:rsidRPr="003B7230" w:rsidTr="003B7230">
        <w:trPr>
          <w:jc w:val="center"/>
        </w:trPr>
        <w:tc>
          <w:tcPr>
            <w:tcW w:w="4675" w:type="dxa"/>
          </w:tcPr>
          <w:p w:rsidR="003B7230" w:rsidRPr="003B7230" w:rsidRDefault="003B7230" w:rsidP="001261E0">
            <w:pPr>
              <w:pStyle w:val="Normalny"/>
              <w:jc w:val="center"/>
              <w:rPr>
                <w:b/>
                <w:sz w:val="20"/>
                <w:szCs w:val="20"/>
              </w:rPr>
            </w:pPr>
            <w:r>
              <w:rPr>
                <w:b/>
                <w:sz w:val="20"/>
                <w:szCs w:val="20"/>
              </w:rPr>
              <w:t>Katarzyna Niemyjska 242560</w:t>
            </w:r>
          </w:p>
        </w:tc>
        <w:tc>
          <w:tcPr>
            <w:tcW w:w="4675" w:type="dxa"/>
          </w:tcPr>
          <w:p w:rsidR="003B7230" w:rsidRPr="003B7230" w:rsidRDefault="003B7230" w:rsidP="001261E0">
            <w:pPr>
              <w:pStyle w:val="Normalny"/>
              <w:jc w:val="center"/>
              <w:rPr>
                <w:b/>
                <w:sz w:val="20"/>
                <w:szCs w:val="20"/>
              </w:rPr>
            </w:pPr>
            <w:r>
              <w:rPr>
                <w:b/>
                <w:sz w:val="20"/>
                <w:szCs w:val="20"/>
              </w:rPr>
              <w:t>Martin Machnikowski 188138</w:t>
            </w:r>
          </w:p>
        </w:tc>
      </w:tr>
      <w:tr w:rsidR="003B7230" w:rsidRPr="003B7230" w:rsidTr="003B7230">
        <w:trPr>
          <w:jc w:val="center"/>
        </w:trPr>
        <w:tc>
          <w:tcPr>
            <w:tcW w:w="4675" w:type="dxa"/>
          </w:tcPr>
          <w:p w:rsidR="003B7230" w:rsidRPr="003B7230" w:rsidRDefault="003B7230" w:rsidP="001261E0">
            <w:pPr>
              <w:pStyle w:val="Normalny"/>
              <w:jc w:val="center"/>
              <w:rPr>
                <w:b/>
                <w:sz w:val="20"/>
                <w:szCs w:val="20"/>
              </w:rPr>
            </w:pPr>
            <w:r>
              <w:rPr>
                <w:b/>
                <w:sz w:val="20"/>
                <w:szCs w:val="20"/>
              </w:rPr>
              <w:t xml:space="preserve">Urszula Kulon </w:t>
            </w:r>
          </w:p>
        </w:tc>
        <w:tc>
          <w:tcPr>
            <w:tcW w:w="4675" w:type="dxa"/>
          </w:tcPr>
          <w:p w:rsidR="003B7230" w:rsidRPr="003B7230" w:rsidRDefault="003B7230" w:rsidP="001261E0">
            <w:pPr>
              <w:pStyle w:val="Normalny"/>
              <w:jc w:val="center"/>
              <w:rPr>
                <w:b/>
                <w:sz w:val="20"/>
                <w:szCs w:val="20"/>
              </w:rPr>
            </w:pPr>
            <w:r>
              <w:rPr>
                <w:b/>
                <w:sz w:val="20"/>
                <w:szCs w:val="20"/>
              </w:rPr>
              <w:t>Mieszko Wawrzyniak 242563</w:t>
            </w:r>
          </w:p>
        </w:tc>
      </w:tr>
      <w:tr w:rsidR="003B7230" w:rsidRPr="003B7230" w:rsidTr="003B7230">
        <w:trPr>
          <w:jc w:val="center"/>
        </w:trPr>
        <w:tc>
          <w:tcPr>
            <w:tcW w:w="4675" w:type="dxa"/>
          </w:tcPr>
          <w:p w:rsidR="003B7230" w:rsidRPr="003B7230" w:rsidRDefault="003B7230" w:rsidP="001261E0">
            <w:pPr>
              <w:pStyle w:val="Normalny"/>
              <w:jc w:val="center"/>
              <w:rPr>
                <w:b/>
                <w:sz w:val="20"/>
                <w:szCs w:val="20"/>
              </w:rPr>
            </w:pPr>
          </w:p>
        </w:tc>
        <w:tc>
          <w:tcPr>
            <w:tcW w:w="4675" w:type="dxa"/>
          </w:tcPr>
          <w:p w:rsidR="003B7230" w:rsidRPr="003B7230" w:rsidRDefault="003B7230" w:rsidP="001261E0">
            <w:pPr>
              <w:pStyle w:val="Normalny"/>
              <w:jc w:val="center"/>
              <w:rPr>
                <w:b/>
                <w:sz w:val="20"/>
                <w:szCs w:val="20"/>
              </w:rPr>
            </w:pPr>
            <w:r>
              <w:rPr>
                <w:b/>
                <w:sz w:val="20"/>
                <w:szCs w:val="20"/>
              </w:rPr>
              <w:t>Patryk Szwed</w:t>
            </w:r>
          </w:p>
        </w:tc>
      </w:tr>
    </w:tbl>
    <w:p w:rsidR="003B7230" w:rsidRDefault="003B7230" w:rsidP="001261E0">
      <w:pPr>
        <w:pStyle w:val="Normalny"/>
        <w:jc w:val="center"/>
        <w:rPr>
          <w:b/>
          <w:sz w:val="36"/>
          <w:szCs w:val="36"/>
        </w:rPr>
      </w:pPr>
    </w:p>
    <w:p w:rsidR="001261E0" w:rsidRPr="00F854B4" w:rsidRDefault="001261E0" w:rsidP="001261E0">
      <w:pPr>
        <w:pStyle w:val="Quote"/>
        <w:spacing w:after="0"/>
        <w:ind w:left="720"/>
        <w:rPr>
          <w:sz w:val="24"/>
        </w:rPr>
      </w:pPr>
      <w:r w:rsidRPr="00F854B4">
        <w:rPr>
          <w:sz w:val="24"/>
        </w:rPr>
        <w:t>Who are these who float along like a cloud, who fly like doves to their shelters?</w:t>
      </w:r>
    </w:p>
    <w:p w:rsidR="001261E0" w:rsidRPr="00F854B4" w:rsidRDefault="001261E0" w:rsidP="001261E0">
      <w:pPr>
        <w:pStyle w:val="Quote"/>
        <w:spacing w:before="0"/>
        <w:ind w:left="1440" w:firstLine="0"/>
        <w:jc w:val="right"/>
        <w:rPr>
          <w:sz w:val="24"/>
        </w:rPr>
      </w:pPr>
      <w:r w:rsidRPr="00F854B4">
        <w:rPr>
          <w:sz w:val="24"/>
        </w:rPr>
        <w:t>Isaiah 60:8</w:t>
      </w:r>
    </w:p>
    <w:p w:rsidR="00F4594A" w:rsidRDefault="00F4594A" w:rsidP="0099780C">
      <w:pPr>
        <w:ind w:firstLine="0"/>
        <w:rPr>
          <w:rStyle w:val="Strong"/>
          <w:rFonts w:ascii="Calibri Light" w:hAnsi="Calibri Light" w:cs="Calibri Light"/>
          <w:sz w:val="32"/>
          <w:szCs w:val="32"/>
        </w:rPr>
      </w:pPr>
    </w:p>
    <w:p w:rsidR="0099780C" w:rsidRPr="00F4594A" w:rsidRDefault="00F4594A" w:rsidP="007F08C5">
      <w:pPr>
        <w:spacing w:line="360" w:lineRule="auto"/>
        <w:ind w:firstLine="0"/>
        <w:rPr>
          <w:rStyle w:val="Strong"/>
          <w:rFonts w:ascii="Calibri Light" w:hAnsi="Calibri Light" w:cs="Calibri Light"/>
        </w:rPr>
      </w:pPr>
      <w:r w:rsidRPr="00F4594A">
        <w:rPr>
          <w:rStyle w:val="Strong"/>
          <w:rFonts w:ascii="Calibri Light" w:hAnsi="Calibri Light" w:cs="Calibri Light"/>
          <w:sz w:val="32"/>
          <w:szCs w:val="32"/>
        </w:rPr>
        <w:t>ABSTRACT</w:t>
      </w:r>
    </w:p>
    <w:p w:rsidR="00F4594A" w:rsidRDefault="00F4594A" w:rsidP="00F4594A">
      <w:pPr>
        <w:ind w:firstLine="0"/>
        <w:rPr>
          <w:rStyle w:val="Strong"/>
          <w:b w:val="0"/>
        </w:rPr>
      </w:pPr>
      <w:r>
        <w:rPr>
          <w:rStyle w:val="Strong"/>
          <w:b w:val="0"/>
        </w:rPr>
        <w:t>I</w:t>
      </w:r>
      <w:r w:rsidRPr="00F4594A">
        <w:rPr>
          <w:rStyle w:val="Strong"/>
          <w:b w:val="0"/>
        </w:rPr>
        <w:t>nvestigations on accuracy of floating point formats supported by today’s computer architectures and their</w:t>
      </w:r>
      <w:r w:rsidR="00C20AFF">
        <w:rPr>
          <w:rStyle w:val="Strong"/>
          <w:b w:val="0"/>
        </w:rPr>
        <w:t xml:space="preserve"> upper-level </w:t>
      </w:r>
      <w:r w:rsidRPr="00F4594A">
        <w:rPr>
          <w:rStyle w:val="Strong"/>
          <w:b w:val="0"/>
        </w:rPr>
        <w:t>implementation</w:t>
      </w:r>
      <w:r w:rsidR="000D5F83">
        <w:rPr>
          <w:rStyle w:val="Strong"/>
          <w:b w:val="0"/>
        </w:rPr>
        <w:t>s</w:t>
      </w:r>
      <w:r>
        <w:rPr>
          <w:rStyle w:val="Strong"/>
          <w:b w:val="0"/>
        </w:rPr>
        <w:t>.</w:t>
      </w:r>
    </w:p>
    <w:p w:rsidR="00F4594A" w:rsidRPr="00F4594A" w:rsidRDefault="00F4594A" w:rsidP="00F4594A">
      <w:pPr>
        <w:pStyle w:val="Heading1"/>
        <w:rPr>
          <w:rStyle w:val="Strong"/>
        </w:rPr>
      </w:pPr>
      <w:r>
        <w:rPr>
          <w:rStyle w:val="Strong"/>
          <w:b/>
        </w:rPr>
        <w:t>Introduction</w:t>
      </w:r>
    </w:p>
    <w:p w:rsidR="0099780C" w:rsidRDefault="001261E0" w:rsidP="007F08C5">
      <w:r>
        <w:t>The IEEE 754 Standard for Binary Floating-Point Arithmetic (IEEE 754-1985)</w:t>
      </w:r>
      <w:r w:rsidR="00EF0358">
        <w:t>, which was widely adopted – it’s</w:t>
      </w:r>
      <w:r>
        <w:t xml:space="preserve"> supported by most today’s processors and </w:t>
      </w:r>
      <w:r w:rsidR="00EF0358">
        <w:t>is</w:t>
      </w:r>
      <w:r>
        <w:t xml:space="preserve"> implemented in</w:t>
      </w:r>
      <w:r w:rsidR="00EF0358">
        <w:t xml:space="preserve"> most of programming languages, introduced a standardization how arithmetic results should be approximated in floating point. In order to use computers in any scientific application, we must consider many aspects of floating point behavior, since we are working with inexact results which can affect accuracy.</w:t>
      </w:r>
      <w:r w:rsidR="0099780C">
        <w:t xml:space="preserve"> </w:t>
      </w:r>
      <w:r w:rsidR="00EF0358">
        <w:t>Floating point encodings and functionality are defined in the IEEE 754 Standard last revised in 2008.</w:t>
      </w:r>
    </w:p>
    <w:p w:rsidR="00C444A6" w:rsidRPr="001261E0" w:rsidRDefault="00E81C68" w:rsidP="001261E0">
      <w:r w:rsidRPr="001261E0">
        <w:t xml:space="preserve">The computer processor has a built-in support for integers (int) and real (float) numbers. Real ones </w:t>
      </w:r>
      <w:r w:rsidRPr="001261E0">
        <w:t>can be written as a decimal fraction so as two integers. Real numbers (float) are stored as three numbers:</w:t>
      </w:r>
    </w:p>
    <w:p w:rsidR="00C444A6" w:rsidRDefault="00C444A6">
      <w:pPr>
        <w:pStyle w:val="Normalny"/>
        <w:rPr>
          <w:sz w:val="24"/>
          <w:szCs w:val="24"/>
        </w:rPr>
      </w:pPr>
    </w:p>
    <w:p w:rsidR="00C444A6" w:rsidRDefault="00E81C68">
      <w:pPr>
        <w:pStyle w:val="Normalny"/>
        <w:jc w:val="center"/>
      </w:pPr>
      <w:r>
        <w:rPr>
          <w:rStyle w:val="Domylnaczcionkaakapitu"/>
          <w:b/>
          <w:i/>
          <w:sz w:val="24"/>
          <w:szCs w:val="24"/>
        </w:rPr>
        <w:t xml:space="preserve">float = mantissa * base </w:t>
      </w:r>
      <w:r>
        <w:rPr>
          <w:rStyle w:val="Domylnaczcionkaakapitu"/>
          <w:b/>
          <w:i/>
          <w:sz w:val="24"/>
          <w:szCs w:val="24"/>
          <w:vertAlign w:val="superscript"/>
        </w:rPr>
        <w:t>exponent</w:t>
      </w:r>
    </w:p>
    <w:p w:rsidR="00704E30" w:rsidRDefault="00704E30" w:rsidP="00704E30">
      <w:pPr>
        <w:ind w:firstLine="0"/>
        <w:jc w:val="center"/>
        <w:rPr>
          <w:rStyle w:val="Domylnaczcionkaakapitu"/>
        </w:rPr>
      </w:pPr>
      <w:r>
        <w:rPr>
          <w:noProof/>
          <w:lang w:val="pl-PL" w:eastAsia="pl-PL"/>
        </w:rPr>
        <w:lastRenderedPageBreak/>
        <w:drawing>
          <wp:inline distT="0" distB="0" distL="0" distR="0">
            <wp:extent cx="5029200" cy="377726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3777267"/>
                    </a:xfrm>
                    <a:prstGeom prst="rect">
                      <a:avLst/>
                    </a:prstGeom>
                    <a:noFill/>
                    <a:ln>
                      <a:noFill/>
                      <a:prstDash/>
                    </a:ln>
                  </pic:spPr>
                </pic:pic>
              </a:graphicData>
            </a:graphic>
          </wp:inline>
        </w:drawing>
      </w:r>
    </w:p>
    <w:p w:rsidR="00731F8E" w:rsidRPr="00704E30" w:rsidRDefault="00E81C68" w:rsidP="00704E30">
      <w:pPr>
        <w:rPr>
          <w:rStyle w:val="Domylnaczcionkaakapitu"/>
        </w:rPr>
      </w:pPr>
      <w:r w:rsidRPr="00704E30">
        <w:rPr>
          <w:rStyle w:val="Domylnaczcionkaakapitu"/>
        </w:rPr>
        <w:t xml:space="preserve">However, not all numbers can be written in that way. </w:t>
      </w:r>
      <w:r w:rsidR="00731F8E" w:rsidRPr="00704E30">
        <w:rPr>
          <w:rStyle w:val="Domylnaczcionkaakapitu"/>
        </w:rPr>
        <w:t>The</w:t>
      </w:r>
      <w:r w:rsidRPr="00704E30">
        <w:rPr>
          <w:rStyle w:val="Domylnaczcionkaakapitu"/>
        </w:rPr>
        <w:t xml:space="preserve"> </w:t>
      </w:r>
      <w:r w:rsidR="00731F8E" w:rsidRPr="00704E30">
        <w:rPr>
          <w:rStyle w:val="Domylnaczcionkaakapitu"/>
        </w:rPr>
        <w:t xml:space="preserve">range of floating point numbers, as defined in the IEE 754, </w:t>
      </w:r>
      <w:r w:rsidRPr="00704E30">
        <w:rPr>
          <w:rStyle w:val="Domylnaczcionkaakapitu"/>
        </w:rPr>
        <w:t xml:space="preserve">is from </w:t>
      </w:r>
      <w:r w:rsidRPr="00704E30">
        <w:rPr>
          <w:rStyle w:val="Domylnaczcionkaakapitu"/>
          <w:i/>
        </w:rPr>
        <w:t>1.17549 * 10</w:t>
      </w:r>
      <w:r w:rsidRPr="00704E30">
        <w:rPr>
          <w:rStyle w:val="Domylnaczcionkaakapitu"/>
          <w:i/>
          <w:vertAlign w:val="superscript"/>
        </w:rPr>
        <w:t>-38</w:t>
      </w:r>
      <w:r w:rsidRPr="00704E30">
        <w:rPr>
          <w:rStyle w:val="Domylnaczcionkaakapitu"/>
          <w:vertAlign w:val="superscript"/>
        </w:rPr>
        <w:t xml:space="preserve"> </w:t>
      </w:r>
      <w:r w:rsidRPr="00704E30">
        <w:rPr>
          <w:rStyle w:val="Domylnaczcionkaakapitu"/>
        </w:rPr>
        <w:t xml:space="preserve">to </w:t>
      </w:r>
      <w:r w:rsidRPr="00704E30">
        <w:rPr>
          <w:rStyle w:val="Domylnaczcionkaakapitu"/>
          <w:i/>
        </w:rPr>
        <w:t>3.40282 * 10</w:t>
      </w:r>
      <w:r w:rsidRPr="00704E30">
        <w:rPr>
          <w:rStyle w:val="Domylnaczcionkaakapitu"/>
          <w:i/>
          <w:vertAlign w:val="superscript"/>
        </w:rPr>
        <w:t>38</w:t>
      </w:r>
      <w:r w:rsidRPr="00704E30">
        <w:rPr>
          <w:rStyle w:val="Domylnaczcionkaakapitu"/>
        </w:rPr>
        <w:t xml:space="preserve">. </w:t>
      </w:r>
      <w:r w:rsidRPr="00704E30">
        <w:rPr>
          <w:rStyle w:val="Domylnaczcionkaakapitu"/>
        </w:rPr>
        <w:t xml:space="preserve">A consequence is that, in general, the decimal floating-point numbers </w:t>
      </w:r>
      <w:r w:rsidR="0085759B">
        <w:rPr>
          <w:rStyle w:val="Domylnaczcionkaakapitu"/>
        </w:rPr>
        <w:t>that are</w:t>
      </w:r>
      <w:r w:rsidRPr="00704E30">
        <w:rPr>
          <w:rStyle w:val="Domylnaczcionkaakapitu"/>
        </w:rPr>
        <w:t xml:space="preserve"> enter</w:t>
      </w:r>
      <w:r w:rsidR="0085759B">
        <w:rPr>
          <w:rStyle w:val="Domylnaczcionkaakapitu"/>
        </w:rPr>
        <w:t>ed</w:t>
      </w:r>
      <w:r w:rsidRPr="00704E30">
        <w:rPr>
          <w:rStyle w:val="Domylnaczcionkaakapitu"/>
        </w:rPr>
        <w:t xml:space="preserve"> are only approximated by the binary floating</w:t>
      </w:r>
      <w:r w:rsidRPr="00704E30">
        <w:rPr>
          <w:rStyle w:val="Domylnaczcionkaakapitu"/>
        </w:rPr>
        <w:t>-point numbers actually stored in the machine</w:t>
      </w:r>
      <w:r w:rsidR="00731F8E" w:rsidRPr="00704E30">
        <w:rPr>
          <w:rStyle w:val="Domylnaczcionkaakapitu"/>
        </w:rPr>
        <w:t xml:space="preserve">. </w:t>
      </w:r>
      <w:r w:rsidRPr="00704E30">
        <w:rPr>
          <w:rStyle w:val="Domylnaczcionkaakapitu"/>
        </w:rPr>
        <w:t>Consider</w:t>
      </w:r>
      <w:r w:rsidR="0085759B">
        <w:rPr>
          <w:rStyle w:val="Domylnaczcionkaakapitu"/>
        </w:rPr>
        <w:t>ing the fraction 1/3, it</w:t>
      </w:r>
      <w:r w:rsidRPr="00704E30">
        <w:rPr>
          <w:rStyle w:val="Domylnaczcionkaakapitu"/>
        </w:rPr>
        <w:t xml:space="preserve"> can</w:t>
      </w:r>
      <w:r w:rsidR="0085759B">
        <w:rPr>
          <w:rStyle w:val="Domylnaczcionkaakapitu"/>
        </w:rPr>
        <w:t xml:space="preserve"> be</w:t>
      </w:r>
      <w:r w:rsidRPr="00704E30">
        <w:rPr>
          <w:rStyle w:val="Domylnaczcionkaakapitu"/>
        </w:rPr>
        <w:t xml:space="preserve"> approximate</w:t>
      </w:r>
      <w:r w:rsidR="0085759B">
        <w:rPr>
          <w:rStyle w:val="Domylnaczcionkaakapitu"/>
        </w:rPr>
        <w:t>d</w:t>
      </w:r>
      <w:r w:rsidRPr="00704E30">
        <w:rPr>
          <w:rStyle w:val="Domylnaczcionkaakapitu"/>
        </w:rPr>
        <w:t xml:space="preserve"> as a base 10 fraction</w:t>
      </w:r>
      <w:r w:rsidR="00731F8E" w:rsidRPr="00704E30">
        <w:rPr>
          <w:rStyle w:val="Domylnaczcionkaakapitu"/>
        </w:rPr>
        <w:t xml:space="preserve">: </w:t>
      </w:r>
    </w:p>
    <w:p w:rsidR="00731F8E" w:rsidRDefault="00E81C68" w:rsidP="00704E30">
      <w:r>
        <w:t>0.3</w:t>
      </w:r>
      <w:r w:rsidR="00731F8E">
        <w:br/>
        <w:t xml:space="preserve">or, </w:t>
      </w:r>
    </w:p>
    <w:p w:rsidR="00731F8E" w:rsidRDefault="00E81C68" w:rsidP="00704E30">
      <w:r>
        <w:t>0.33</w:t>
      </w:r>
      <w:r w:rsidR="00731F8E">
        <w:br/>
        <w:t xml:space="preserve">or, </w:t>
      </w:r>
    </w:p>
    <w:p w:rsidR="00731F8E" w:rsidRDefault="00E81C68" w:rsidP="00704E30">
      <w:r>
        <w:t>0.333</w:t>
      </w:r>
    </w:p>
    <w:p w:rsidR="00731F8E" w:rsidRDefault="00E81C68" w:rsidP="0085759B">
      <w:pPr>
        <w:ind w:firstLine="0"/>
      </w:pPr>
      <w:r>
        <w:t xml:space="preserve">and so on. </w:t>
      </w:r>
      <w:r w:rsidR="0085759B">
        <w:t>Regardless of</w:t>
      </w:r>
      <w:r>
        <w:t xml:space="preserve"> how many digits </w:t>
      </w:r>
      <w:r w:rsidR="0085759B">
        <w:t>are to be</w:t>
      </w:r>
      <w:r>
        <w:t xml:space="preserve"> writ</w:t>
      </w:r>
      <w:r w:rsidR="0085759B">
        <w:t>t</w:t>
      </w:r>
      <w:r>
        <w:t>e</w:t>
      </w:r>
      <w:r w:rsidR="0085759B">
        <w:t>n</w:t>
      </w:r>
      <w:r>
        <w:t xml:space="preserve"> down, the result will never be exactly 1/3, but </w:t>
      </w:r>
      <w:r w:rsidR="00731F8E">
        <w:t xml:space="preserve">it </w:t>
      </w:r>
      <w:r>
        <w:t xml:space="preserve">will be an increasingly better approximation of 1/3. In the same way, no matter how many base 2 digits </w:t>
      </w:r>
      <w:r w:rsidR="0085759B">
        <w:t>are to be used</w:t>
      </w:r>
      <w:r>
        <w:t xml:space="preserve">, the decimal value </w:t>
      </w:r>
      <w:r>
        <w:lastRenderedPageBreak/>
        <w:t>0.1 cannot be represented exactly as a ba</w:t>
      </w:r>
      <w:r>
        <w:t>se 2 fraction. In base 2, 1/10 is the infinitely repeating fraction</w:t>
      </w:r>
    </w:p>
    <w:p w:rsidR="00C444A6" w:rsidRDefault="00E81C68" w:rsidP="00704E30">
      <w:r>
        <w:t>0.0001100110011001100110011001100110011001100110011...</w:t>
      </w:r>
    </w:p>
    <w:p w:rsidR="00C444A6" w:rsidRDefault="00E81C68" w:rsidP="00704E30">
      <w:r>
        <w:t>Stop</w:t>
      </w:r>
      <w:r w:rsidR="0085759B">
        <w:t>ping</w:t>
      </w:r>
      <w:r>
        <w:t xml:space="preserve"> at any finite number of bits, and </w:t>
      </w:r>
      <w:r w:rsidR="0085759B">
        <w:t>gives</w:t>
      </w:r>
      <w:r>
        <w:t xml:space="preserve"> an approximation. For most calculations suc</w:t>
      </w:r>
      <w:r w:rsidR="0085759B">
        <w:t>h inaccuracy is irrelevant</w:t>
      </w:r>
      <w:r>
        <w:t>. For ins</w:t>
      </w:r>
      <w:r>
        <w:t xml:space="preserve">tance, when </w:t>
      </w:r>
      <w:r w:rsidR="007405FF">
        <w:t>t</w:t>
      </w:r>
      <w:r>
        <w:t xml:space="preserve">he </w:t>
      </w:r>
      <w:r w:rsidR="00731F8E">
        <w:t>area</w:t>
      </w:r>
      <w:r>
        <w:t xml:space="preserve"> of</w:t>
      </w:r>
      <w:r w:rsidR="00731F8E">
        <w:t xml:space="preserve"> a</w:t>
      </w:r>
      <w:r>
        <w:t xml:space="preserve"> circle</w:t>
      </w:r>
      <w:r w:rsidR="007405FF">
        <w:t xml:space="preserve"> </w:t>
      </w:r>
      <w:r>
        <w:t>is</w:t>
      </w:r>
      <w:r w:rsidR="007405FF">
        <w:t xml:space="preserve"> calculated</w:t>
      </w:r>
      <w:r w:rsidR="00731F8E">
        <w:t>, in most cases,</w:t>
      </w:r>
      <w:r w:rsidR="007405FF">
        <w:t xml:space="preserve"> it’s</w:t>
      </w:r>
      <w:r>
        <w:t xml:space="preserve"> enough</w:t>
      </w:r>
      <w:r w:rsidR="00731F8E">
        <w:t xml:space="preserve"> to approximate</w:t>
      </w:r>
      <w:r>
        <w:t xml:space="preserve"> </w:t>
      </w:r>
      <w:r w:rsidR="007405FF">
        <w:t xml:space="preserve">that </w:t>
      </w:r>
      <w:r w:rsidR="007405FF">
        <w:rPr>
          <w:rFonts w:cs="Calibri"/>
        </w:rPr>
        <w:t>π</w:t>
      </w:r>
      <w:r>
        <w:t xml:space="preserve"> is 3.14. However, </w:t>
      </w:r>
      <w:r w:rsidR="00731F8E">
        <w:t>it’s important to</w:t>
      </w:r>
      <w:r>
        <w:t xml:space="preserve"> remember that </w:t>
      </w:r>
      <w:r w:rsidR="007405FF">
        <w:t xml:space="preserve">in further places there may be </w:t>
      </w:r>
      <w:r>
        <w:t>digits different from zero, which are involved in all mathematical operations</w:t>
      </w:r>
      <w:r w:rsidR="007405FF">
        <w:t>, and multiplied can give unexpected outcomes</w:t>
      </w:r>
      <w:r>
        <w:t>.</w:t>
      </w:r>
      <w:r w:rsidR="00F854B4">
        <w:t xml:space="preserve"> </w:t>
      </w:r>
      <w:r>
        <w:t>The mo</w:t>
      </w:r>
      <w:r>
        <w:t xml:space="preserve">re mathematical activities are performed, the greater </w:t>
      </w:r>
      <w:r w:rsidR="00731F8E">
        <w:t xml:space="preserve">the </w:t>
      </w:r>
      <w:r>
        <w:t>div</w:t>
      </w:r>
      <w:r w:rsidR="007405FF">
        <w:t>ergence from the real result might</w:t>
      </w:r>
      <w:r>
        <w:t xml:space="preserve"> be. </w:t>
      </w:r>
      <w:r w:rsidR="00731F8E">
        <w:t>A</w:t>
      </w:r>
      <w:r>
        <w:t>dding big numbers to smaller ones</w:t>
      </w:r>
      <w:r w:rsidR="00731F8E">
        <w:t xml:space="preserve"> should be avoided, since</w:t>
      </w:r>
      <w:r>
        <w:t xml:space="preserve"> the result will be much more inaccurate than in</w:t>
      </w:r>
      <w:r w:rsidR="00731F8E">
        <w:t xml:space="preserve"> the</w:t>
      </w:r>
      <w:r>
        <w:t xml:space="preserve"> case of multiplying them or adding close ones.</w:t>
      </w:r>
    </w:p>
    <w:p w:rsidR="00C444A6" w:rsidRDefault="00C444A6" w:rsidP="002D0F9A">
      <w:pPr>
        <w:pStyle w:val="Normalny"/>
      </w:pPr>
    </w:p>
    <w:p w:rsidR="007F08C5" w:rsidRDefault="002D0F9A" w:rsidP="007F08C5">
      <w:pPr>
        <w:pStyle w:val="Heading1"/>
      </w:pPr>
      <w:r>
        <w:t>P</w:t>
      </w:r>
      <w:r w:rsidR="007F08C5">
        <w:t xml:space="preserve">lan </w:t>
      </w:r>
      <w:r>
        <w:t>of</w:t>
      </w:r>
      <w:r w:rsidR="007F08C5">
        <w:t xml:space="preserve"> the experiment</w:t>
      </w:r>
    </w:p>
    <w:p w:rsidR="00C541F8" w:rsidRDefault="00C541F8" w:rsidP="00C541F8">
      <w:r>
        <w:t xml:space="preserve">Hypothesis: </w:t>
      </w:r>
      <w:r w:rsidR="007F08C5">
        <w:t>The approximation error</w:t>
      </w:r>
      <w:r>
        <w:t xml:space="preserve"> of real number addition</w:t>
      </w:r>
      <w:r w:rsidR="007F08C5">
        <w:t xml:space="preserve"> </w:t>
      </w:r>
      <w:r>
        <w:t>differs depending on the magnitude of the number given</w:t>
      </w:r>
      <w:r w:rsidR="0029343C">
        <w:t>, and depends on which of the 32 and 64 bit basic binary floating point format is used.</w:t>
      </w:r>
    </w:p>
    <w:p w:rsidR="00C541F8" w:rsidRDefault="00C541F8">
      <w:pPr>
        <w:suppressAutoHyphens w:val="0"/>
        <w:spacing w:line="247" w:lineRule="auto"/>
        <w:ind w:firstLine="0"/>
      </w:pPr>
      <w:r>
        <w:t xml:space="preserve">To test this statement, we generate two arrays, consisting of 1000 integer and real numbers of the same base each, one for float addition and a second one for double-precision addition. Then we use an upper-level implementation of addition to generate a sum of each of before mentioned </w:t>
      </w:r>
      <w:r w:rsidR="00527CDB">
        <w:t xml:space="preserve">objects, and we compare the results between integer and float (or integer and double respectively) to check, whether our hypothesis holds. </w:t>
      </w:r>
      <w:r>
        <w:t>We suspect, that the closer we are to the base number, the lower the discr</w:t>
      </w:r>
      <w:r w:rsidR="00527CDB">
        <w:t>epancy between results will be.</w:t>
      </w:r>
    </w:p>
    <w:p w:rsidR="00C541F8" w:rsidRDefault="00C541F8">
      <w:pPr>
        <w:suppressAutoHyphens w:val="0"/>
        <w:spacing w:line="247" w:lineRule="auto"/>
        <w:ind w:firstLine="0"/>
        <w:rPr>
          <w:rFonts w:asciiTheme="majorHAnsi" w:eastAsiaTheme="majorEastAsia" w:hAnsiTheme="majorHAnsi" w:cstheme="majorBidi"/>
          <w:b/>
          <w:caps/>
          <w:sz w:val="32"/>
          <w:szCs w:val="32"/>
        </w:rPr>
      </w:pPr>
      <w:r>
        <w:br w:type="page"/>
      </w:r>
    </w:p>
    <w:p w:rsidR="00C541F8" w:rsidRDefault="004D49A9" w:rsidP="00C541F8">
      <w:pPr>
        <w:pStyle w:val="Heading1"/>
      </w:pPr>
      <w:r>
        <w:lastRenderedPageBreak/>
        <w:t xml:space="preserve">The </w:t>
      </w:r>
      <w:r w:rsidR="002D0F9A">
        <w:t>E</w:t>
      </w:r>
      <w:r w:rsidR="00C541F8">
        <w:t>xperiment</w:t>
      </w:r>
      <w:r>
        <w:t xml:space="preserve"> and</w:t>
      </w:r>
      <w:r w:rsidR="002D0F9A">
        <w:t xml:space="preserve"> results</w:t>
      </w:r>
    </w:p>
    <w:p w:rsidR="00C20AFF" w:rsidRPr="00C541F8" w:rsidRDefault="00C541F8" w:rsidP="00C20AFF">
      <w:r>
        <w:t>Upper-level im</w:t>
      </w:r>
      <w:r w:rsidR="004C01C4">
        <w:t xml:space="preserve">plementation of floating-point addition is </w:t>
      </w:r>
      <w:r w:rsidR="00C20AFF">
        <w:t>written in C</w:t>
      </w:r>
      <w:r w:rsidR="004C01C4">
        <w:t xml:space="preserve"> using GNU GCC Compiler in the Code::Blocks 16.01 (build wx2.8.12) IDE.</w:t>
      </w:r>
    </w:p>
    <w:p w:rsidR="004C01C4" w:rsidRDefault="004C01C4" w:rsidP="00C20AFF">
      <w:pPr>
        <w:keepNext/>
        <w:suppressAutoHyphens w:val="0"/>
        <w:spacing w:line="247" w:lineRule="auto"/>
        <w:ind w:firstLine="0"/>
        <w:jc w:val="left"/>
      </w:pPr>
      <w:r>
        <w:rPr>
          <w:noProof/>
          <w:lang w:val="pl-PL" w:eastAsia="pl-PL"/>
        </w:rPr>
        <w:drawing>
          <wp:inline distT="0" distB="0" distL="0" distR="0">
            <wp:extent cx="4162425" cy="3983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er-level implementation - float.PNG"/>
                    <pic:cNvPicPr/>
                  </pic:nvPicPr>
                  <pic:blipFill>
                    <a:blip r:embed="rId9">
                      <a:extLst>
                        <a:ext uri="{28A0092B-C50C-407E-A947-70E740481C1C}">
                          <a14:useLocalDpi xmlns:a14="http://schemas.microsoft.com/office/drawing/2010/main" val="0"/>
                        </a:ext>
                      </a:extLst>
                    </a:blip>
                    <a:stretch>
                      <a:fillRect/>
                    </a:stretch>
                  </pic:blipFill>
                  <pic:spPr>
                    <a:xfrm>
                      <a:off x="0" y="0"/>
                      <a:ext cx="4214484" cy="4033217"/>
                    </a:xfrm>
                    <a:prstGeom prst="rect">
                      <a:avLst/>
                    </a:prstGeom>
                  </pic:spPr>
                </pic:pic>
              </a:graphicData>
            </a:graphic>
          </wp:inline>
        </w:drawing>
      </w:r>
    </w:p>
    <w:p w:rsidR="004C01C4" w:rsidRDefault="002D0F9A" w:rsidP="00C20AFF">
      <w:pPr>
        <w:pStyle w:val="Caption"/>
        <w:rPr>
          <w:noProof/>
        </w:rPr>
      </w:pPr>
      <w:r>
        <w:t>Example</w:t>
      </w:r>
      <w:r w:rsidR="004C01C4">
        <w:t xml:space="preserve"> of </w:t>
      </w:r>
      <w:r>
        <w:t>a code</w:t>
      </w:r>
      <w:r w:rsidR="004C01C4">
        <w:t xml:space="preserve"> used to generate </w:t>
      </w:r>
      <w:r w:rsidR="004C01C4">
        <w:rPr>
          <w:noProof/>
        </w:rPr>
        <w:t>test samples</w:t>
      </w:r>
    </w:p>
    <w:p w:rsidR="00C20AFF" w:rsidRPr="00CE056A" w:rsidRDefault="00C20AFF" w:rsidP="00C20AFF">
      <w:pPr>
        <w:rPr>
          <w:sz w:val="24"/>
        </w:rPr>
      </w:pPr>
      <w:r w:rsidRPr="00CE056A">
        <w:rPr>
          <w:sz w:val="24"/>
        </w:rPr>
        <w:t xml:space="preserve">All </w:t>
      </w:r>
      <w:r w:rsidR="002D0F9A" w:rsidRPr="00CE056A">
        <w:rPr>
          <w:sz w:val="24"/>
        </w:rPr>
        <w:t xml:space="preserve">code files and </w:t>
      </w:r>
      <w:r w:rsidRPr="00CE056A">
        <w:rPr>
          <w:sz w:val="24"/>
        </w:rPr>
        <w:t xml:space="preserve">generated </w:t>
      </w:r>
      <w:r w:rsidR="002D0F9A" w:rsidRPr="00CE056A">
        <w:rPr>
          <w:sz w:val="24"/>
        </w:rPr>
        <w:t>workbooks</w:t>
      </w:r>
      <w:r w:rsidRPr="00CE056A">
        <w:rPr>
          <w:sz w:val="24"/>
        </w:rPr>
        <w:t xml:space="preserve"> are appended.</w:t>
      </w:r>
      <w:bookmarkStart w:id="0" w:name="_GoBack"/>
      <w:bookmarkEnd w:id="0"/>
    </w:p>
    <w:p w:rsidR="002D0F9A" w:rsidRDefault="00C20AFF">
      <w:pPr>
        <w:suppressAutoHyphens w:val="0"/>
        <w:spacing w:line="247" w:lineRule="auto"/>
        <w:ind w:firstLine="0"/>
      </w:pPr>
      <w:r>
        <w:rPr>
          <w:noProof/>
          <w:lang w:val="pl-PL" w:eastAsia="pl-PL"/>
        </w:rPr>
        <w:lastRenderedPageBreak/>
        <w:drawing>
          <wp:inline distT="0" distB="0" distL="0" distR="0" wp14:anchorId="4A1EED6C" wp14:editId="06409962">
            <wp:extent cx="5943600" cy="3898265"/>
            <wp:effectExtent l="0" t="0" r="0" b="6985"/>
            <wp:docPr id="3" name="Chart 3">
              <a:extLst xmlns:a="http://schemas.openxmlformats.org/drawingml/2006/main">
                <a:ext uri="{FF2B5EF4-FFF2-40B4-BE49-F238E27FC236}">
                  <a16:creationId xmlns:a16="http://schemas.microsoft.com/office/drawing/2014/main" id="{0FD6D19D-530A-4844-842F-72D5AF9A0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6E8F" w:rsidRDefault="002D0F9A">
      <w:pPr>
        <w:suppressAutoHyphens w:val="0"/>
        <w:spacing w:line="247" w:lineRule="auto"/>
        <w:ind w:firstLine="0"/>
      </w:pPr>
      <w:r>
        <w:rPr>
          <w:noProof/>
          <w:lang w:val="pl-PL" w:eastAsia="pl-PL"/>
        </w:rPr>
        <w:drawing>
          <wp:inline distT="0" distB="0" distL="0" distR="0" wp14:anchorId="494A0015" wp14:editId="398C036B">
            <wp:extent cx="5943600" cy="3790315"/>
            <wp:effectExtent l="0" t="0" r="0" b="635"/>
            <wp:docPr id="4" name="Chart 4">
              <a:extLst xmlns:a="http://schemas.openxmlformats.org/drawingml/2006/main">
                <a:ext uri="{FF2B5EF4-FFF2-40B4-BE49-F238E27FC236}">
                  <a16:creationId xmlns:a16="http://schemas.microsoft.com/office/drawing/2014/main" id="{FEE84F08-59A8-4A59-B08B-FCBEC19EC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0AFF" w:rsidRPr="00A4132F" w:rsidRDefault="00A4132F">
      <w:pPr>
        <w:suppressAutoHyphens w:val="0"/>
        <w:spacing w:line="247" w:lineRule="auto"/>
        <w:ind w:firstLine="0"/>
        <w:rPr>
          <w:sz w:val="24"/>
        </w:rPr>
      </w:pPr>
      <w:r>
        <w:rPr>
          <w:sz w:val="24"/>
        </w:rPr>
        <w:t>All c</w:t>
      </w:r>
      <w:r w:rsidR="002B6E8F" w:rsidRPr="00A4132F">
        <w:rPr>
          <w:sz w:val="24"/>
        </w:rPr>
        <w:t xml:space="preserve">harts, and </w:t>
      </w:r>
      <w:r w:rsidRPr="00A4132F">
        <w:rPr>
          <w:sz w:val="24"/>
        </w:rPr>
        <w:t xml:space="preserve">the </w:t>
      </w:r>
      <w:r w:rsidR="002B6E8F" w:rsidRPr="00A4132F">
        <w:rPr>
          <w:sz w:val="24"/>
        </w:rPr>
        <w:t>linear trend line were made using Microsoft Excel 2016.</w:t>
      </w:r>
      <w:r w:rsidR="00C20AFF" w:rsidRPr="00A4132F">
        <w:rPr>
          <w:sz w:val="24"/>
        </w:rPr>
        <w:br w:type="page"/>
      </w:r>
    </w:p>
    <w:p w:rsidR="007F08C5" w:rsidRDefault="002D0F9A" w:rsidP="002D0F9A">
      <w:pPr>
        <w:pStyle w:val="Heading1"/>
      </w:pPr>
      <w:r>
        <w:lastRenderedPageBreak/>
        <w:t>Discussion and conclusion</w:t>
      </w:r>
    </w:p>
    <w:p w:rsidR="00595627" w:rsidRDefault="002B6E8F" w:rsidP="002B6E8F">
      <w:r>
        <w:t>As the hypothesis states, the bigger the numbers which are added, the bigger is the discrepancy between integer and float/double addition.</w:t>
      </w:r>
      <w:r w:rsidR="003469B1">
        <w:t xml:space="preserve"> The closer our added numb</w:t>
      </w:r>
      <w:r w:rsidR="000C1EA3">
        <w:t>er is to a multiplication of given</w:t>
      </w:r>
      <w:r w:rsidR="003469B1">
        <w:t xml:space="preserve"> base, the lower the </w:t>
      </w:r>
      <w:r w:rsidR="000C1EA3">
        <w:t>error is (dips on the charts). We can also see, t</w:t>
      </w:r>
      <w:r w:rsidR="00595627">
        <w:t>hat using 64-bit approximation until the number 256 the inaccuracy is nonexistent, and subsequently steadily steps up with every power of 2 bigger than 256. In comparison, in case of the 32-bit approximation, the error shows starting with the 8 number, and likewise escalates with every next power of 2.</w:t>
      </w:r>
    </w:p>
    <w:p w:rsidR="002B6E8F" w:rsidRDefault="002B6E8F" w:rsidP="002B6E8F">
      <w:r>
        <w:t xml:space="preserve">Considering the angle of </w:t>
      </w:r>
      <w:r w:rsidR="0029343C">
        <w:t xml:space="preserve">calculated </w:t>
      </w:r>
      <w:r>
        <w:t>trend lines, we can conclude that using</w:t>
      </w:r>
      <w:r w:rsidR="000C1EA3">
        <w:t xml:space="preserve"> double</w:t>
      </w:r>
      <w:r>
        <w:t xml:space="preserve"> </w:t>
      </w:r>
      <w:r w:rsidR="000C1EA3">
        <w:t>(</w:t>
      </w:r>
      <w:r>
        <w:t>64-bit</w:t>
      </w:r>
      <w:r w:rsidR="000C1EA3">
        <w:t>)</w:t>
      </w:r>
      <w:r>
        <w:t xml:space="preserve"> word format helps</w:t>
      </w:r>
      <w:r w:rsidR="0029343C">
        <w:t xml:space="preserve"> remarkably</w:t>
      </w:r>
      <w:r>
        <w:t xml:space="preserve"> with minimizing the</w:t>
      </w:r>
      <w:r w:rsidR="000C1EA3">
        <w:t xml:space="preserve"> addition</w:t>
      </w:r>
      <w:r>
        <w:t xml:space="preserve"> error </w:t>
      </w:r>
      <w:r w:rsidR="000C1EA3">
        <w:t>in comparison to the float (32-bit) word format.</w:t>
      </w:r>
      <w:r w:rsidR="0029343C">
        <w:t xml:space="preserve"> For instance, adding numbers of comparable magnitude, in float format gives us a 65 divergence, while using double format gives us only a 5 point difference from integer addition.</w:t>
      </w:r>
    </w:p>
    <w:p w:rsidR="0029343C" w:rsidRPr="002B6E8F" w:rsidRDefault="0029343C" w:rsidP="002B6E8F">
      <w:r>
        <w:t xml:space="preserve">In conclusion, as the hypothesis states, </w:t>
      </w:r>
      <w:r w:rsidRPr="0029343C">
        <w:t>the approximation error of real number addition differs depending on the magnitude of the number given, and de</w:t>
      </w:r>
      <w:r w:rsidR="003B7230">
        <w:t>pends on which of the 32 and 64-</w:t>
      </w:r>
      <w:r w:rsidRPr="0029343C">
        <w:t>bit basic binary floating point format is used.</w:t>
      </w:r>
      <w:r>
        <w:t xml:space="preserve"> </w:t>
      </w:r>
      <w:r w:rsidR="003B7230">
        <w:t>I</w:t>
      </w:r>
      <w:r>
        <w:t>t is advised to</w:t>
      </w:r>
      <w:r w:rsidR="003B7230">
        <w:t xml:space="preserve"> carefully</w:t>
      </w:r>
      <w:r>
        <w:t xml:space="preserve"> consider</w:t>
      </w:r>
      <w:r w:rsidR="003B7230">
        <w:t>, whether to use which encoding</w:t>
      </w:r>
      <w:r>
        <w:t xml:space="preserve"> depending on the task given, s</w:t>
      </w:r>
      <w:r w:rsidR="003B7230">
        <w:t>ince using 64-bit representation uses more memory, and since not in every application such precision is critical thus using it might not be optimal.</w:t>
      </w:r>
    </w:p>
    <w:p w:rsidR="00C444A6" w:rsidRDefault="00C444A6">
      <w:pPr>
        <w:pStyle w:val="Normalny"/>
      </w:pPr>
    </w:p>
    <w:p w:rsidR="00C444A6" w:rsidRDefault="00E81C68" w:rsidP="000C1EA3">
      <w:pPr>
        <w:pStyle w:val="Heading1"/>
      </w:pPr>
      <w:r>
        <w:t>Bibliography</w:t>
      </w:r>
    </w:p>
    <w:p w:rsidR="001261E0" w:rsidRDefault="001261E0" w:rsidP="000C1EA3">
      <w:pPr>
        <w:pStyle w:val="Biblio"/>
        <w:jc w:val="both"/>
      </w:pPr>
      <w:r>
        <w:t>ANSI/IEEE 754-1985.</w:t>
      </w:r>
      <w:r>
        <w:t xml:space="preserve"> </w:t>
      </w:r>
      <w:r w:rsidRPr="00EF0358">
        <w:rPr>
          <w:i/>
        </w:rPr>
        <w:t>American National</w:t>
      </w:r>
      <w:r w:rsidRPr="00EF0358">
        <w:rPr>
          <w:i/>
        </w:rPr>
        <w:t xml:space="preserve"> </w:t>
      </w:r>
      <w:r w:rsidRPr="00EF0358">
        <w:rPr>
          <w:i/>
        </w:rPr>
        <w:t>Standard — IEEE Standard for Binary</w:t>
      </w:r>
      <w:r w:rsidRPr="00EF0358">
        <w:rPr>
          <w:i/>
        </w:rPr>
        <w:t xml:space="preserve"> </w:t>
      </w:r>
      <w:r w:rsidRPr="00EF0358">
        <w:rPr>
          <w:i/>
        </w:rPr>
        <w:t>Floating-Point Arithmetic.</w:t>
      </w:r>
      <w:r>
        <w:t xml:space="preserve"> American National</w:t>
      </w:r>
      <w:r>
        <w:t xml:space="preserve"> </w:t>
      </w:r>
      <w:r>
        <w:t>Standards Institute, Inc., New York, 1985</w:t>
      </w:r>
    </w:p>
    <w:p w:rsidR="00EF0358" w:rsidRDefault="00EF0358" w:rsidP="000C1EA3">
      <w:pPr>
        <w:pStyle w:val="Biblio"/>
        <w:jc w:val="both"/>
      </w:pPr>
      <w:r>
        <w:t>IEEE 754-2008.</w:t>
      </w:r>
      <w:r>
        <w:t xml:space="preserve"> </w:t>
      </w:r>
      <w:r w:rsidRPr="00EF0358">
        <w:t>IEEE 754–2008 Standard for</w:t>
      </w:r>
      <w:r w:rsidRPr="00EF0358">
        <w:t xml:space="preserve"> </w:t>
      </w:r>
      <w:r w:rsidRPr="00EF0358">
        <w:t>Floating-Point Arithmetic</w:t>
      </w:r>
      <w:r>
        <w:t>. August 2008.</w:t>
      </w:r>
    </w:p>
    <w:p w:rsidR="00C444A6" w:rsidRDefault="00E81C68" w:rsidP="000C1EA3">
      <w:pPr>
        <w:pStyle w:val="Biblio"/>
        <w:jc w:val="both"/>
      </w:pPr>
      <w:hyperlink r:id="rId12" w:history="1">
        <w:r>
          <w:rPr>
            <w:rStyle w:val="Hipercze"/>
            <w:rFonts w:cs="Calibri"/>
            <w:sz w:val="24"/>
            <w:szCs w:val="24"/>
          </w:rPr>
          <w:t>http://www.ristel.pl/~mielecki/introduction-to-computer-systems.html</w:t>
        </w:r>
      </w:hyperlink>
    </w:p>
    <w:p w:rsidR="00C444A6" w:rsidRDefault="00E81C68" w:rsidP="000C1EA3">
      <w:pPr>
        <w:pStyle w:val="Biblio"/>
        <w:jc w:val="both"/>
      </w:pPr>
      <w:r>
        <w:rPr>
          <w:rStyle w:val="Domylnaczcionkaakapitu"/>
          <w:rFonts w:cs="Calibri"/>
          <w:lang w:val="en-GB"/>
        </w:rPr>
        <w:t xml:space="preserve">William Stallings, Computer Organization and Architecture. </w:t>
      </w:r>
      <w:r>
        <w:rPr>
          <w:rStyle w:val="Domylnaczcionkaakapitu"/>
          <w:rFonts w:cs="Calibri"/>
        </w:rPr>
        <w:t xml:space="preserve">Designing for Performance. </w:t>
      </w:r>
    </w:p>
    <w:p w:rsidR="00C444A6" w:rsidRDefault="00E81C68" w:rsidP="000C1EA3">
      <w:pPr>
        <w:pStyle w:val="Biblio"/>
        <w:jc w:val="both"/>
      </w:pPr>
      <w:hyperlink r:id="rId13" w:tooltip="Donald Ervin Knuth" w:history="1">
        <w:r>
          <w:rPr>
            <w:rStyle w:val="Hipercze"/>
            <w:rFonts w:cs="Calibri"/>
            <w:i/>
            <w:iCs/>
            <w:color w:val="auto"/>
            <w:sz w:val="24"/>
            <w:szCs w:val="24"/>
            <w:u w:val="none"/>
          </w:rPr>
          <w:t>Knuth, Donald Ervin</w:t>
        </w:r>
      </w:hyperlink>
      <w:r>
        <w:rPr>
          <w:rStyle w:val="HTML-cytat"/>
          <w:rFonts w:cs="Calibri"/>
          <w:i w:val="0"/>
          <w:sz w:val="24"/>
          <w:szCs w:val="24"/>
        </w:rPr>
        <w:t> (1997). "Section 4.2: Floating-Point Arithmetic". </w:t>
      </w:r>
      <w:hyperlink r:id="rId14" w:tooltip="The Art of Computer Programming" w:history="1">
        <w:r>
          <w:rPr>
            <w:rStyle w:val="Hipercze"/>
            <w:rFonts w:cs="Calibri"/>
            <w:i/>
            <w:iCs/>
            <w:color w:val="auto"/>
            <w:sz w:val="24"/>
            <w:szCs w:val="24"/>
            <w:u w:val="none"/>
          </w:rPr>
          <w:t>The Art of Computer Programming</w:t>
        </w:r>
      </w:hyperlink>
      <w:r>
        <w:rPr>
          <w:rStyle w:val="HTML-cytat"/>
          <w:rFonts w:cs="Calibri"/>
          <w:i w:val="0"/>
          <w:sz w:val="24"/>
          <w:szCs w:val="24"/>
        </w:rPr>
        <w:t>. 2: Seminumerical Algorithms (3 ed.). </w:t>
      </w:r>
      <w:hyperlink r:id="rId15" w:tooltip="Addison-Wesley" w:history="1">
        <w:r>
          <w:rPr>
            <w:rStyle w:val="Hipercze"/>
            <w:rFonts w:cs="Calibri"/>
            <w:i/>
            <w:iCs/>
            <w:color w:val="auto"/>
            <w:sz w:val="24"/>
            <w:szCs w:val="24"/>
            <w:u w:val="none"/>
          </w:rPr>
          <w:t>Addison-Wesley</w:t>
        </w:r>
      </w:hyperlink>
      <w:r>
        <w:rPr>
          <w:rStyle w:val="HTML-cytat"/>
          <w:rFonts w:cs="Calibri"/>
          <w:i w:val="0"/>
          <w:sz w:val="24"/>
          <w:szCs w:val="24"/>
        </w:rPr>
        <w:t>. pp. 214–264. </w:t>
      </w:r>
      <w:hyperlink r:id="rId16" w:tooltip="International Standard Book Number" w:history="1">
        <w:r>
          <w:rPr>
            <w:rStyle w:val="Hipercze"/>
            <w:rFonts w:cs="Calibri"/>
            <w:i/>
            <w:iCs/>
            <w:color w:val="auto"/>
            <w:sz w:val="24"/>
            <w:szCs w:val="24"/>
            <w:u w:val="none"/>
          </w:rPr>
          <w:t>ISBN</w:t>
        </w:r>
      </w:hyperlink>
      <w:r>
        <w:rPr>
          <w:rStyle w:val="HTML-cytat"/>
          <w:rFonts w:cs="Calibri"/>
          <w:i w:val="0"/>
          <w:sz w:val="24"/>
          <w:szCs w:val="24"/>
        </w:rPr>
        <w:t> </w:t>
      </w:r>
      <w:hyperlink r:id="rId17" w:tooltip="Special:BookSources/0-201-89684-2" w:history="1">
        <w:r>
          <w:rPr>
            <w:rStyle w:val="Hipercze"/>
            <w:rFonts w:cs="Calibri"/>
            <w:i/>
            <w:iCs/>
            <w:color w:val="auto"/>
            <w:sz w:val="24"/>
            <w:szCs w:val="24"/>
            <w:u w:val="none"/>
          </w:rPr>
          <w:t>0-201-89684-2</w:t>
        </w:r>
      </w:hyperlink>
      <w:r>
        <w:rPr>
          <w:rStyle w:val="HTML-cytat"/>
          <w:rFonts w:cs="Calibri"/>
          <w:i w:val="0"/>
          <w:sz w:val="24"/>
          <w:szCs w:val="24"/>
        </w:rPr>
        <w:t>.</w:t>
      </w:r>
    </w:p>
    <w:p w:rsidR="00C444A6" w:rsidRDefault="00E81C68" w:rsidP="000C1EA3">
      <w:pPr>
        <w:pStyle w:val="Biblio"/>
        <w:jc w:val="both"/>
        <w:rPr>
          <w:rFonts w:cs="Calibri"/>
          <w:color w:val="000000"/>
          <w:sz w:val="24"/>
          <w:szCs w:val="24"/>
          <w:lang w:val="en-GB"/>
        </w:rPr>
      </w:pPr>
      <w:r>
        <w:rPr>
          <w:rFonts w:cs="Calibri"/>
          <w:color w:val="000000"/>
          <w:sz w:val="24"/>
          <w:szCs w:val="24"/>
          <w:lang w:val="en-GB"/>
        </w:rPr>
        <w:t>Kernighan B. W., Ritchie D. M.: C Programming La</w:t>
      </w:r>
      <w:r>
        <w:rPr>
          <w:rFonts w:cs="Calibri"/>
          <w:color w:val="000000"/>
          <w:sz w:val="24"/>
          <w:szCs w:val="24"/>
          <w:lang w:val="en-GB"/>
        </w:rPr>
        <w:t xml:space="preserve">nguage (2nd Edition), Prentice Hall Software Series </w:t>
      </w:r>
    </w:p>
    <w:p w:rsidR="00C444A6" w:rsidRDefault="00C444A6">
      <w:pPr>
        <w:pStyle w:val="Akapitzlist"/>
        <w:rPr>
          <w:sz w:val="24"/>
          <w:szCs w:val="24"/>
        </w:rPr>
      </w:pPr>
    </w:p>
    <w:sectPr w:rsidR="00C444A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C68" w:rsidRDefault="00E81C68" w:rsidP="001261E0">
      <w:r>
        <w:separator/>
      </w:r>
    </w:p>
  </w:endnote>
  <w:endnote w:type="continuationSeparator" w:id="0">
    <w:p w:rsidR="00E81C68" w:rsidRDefault="00E81C68" w:rsidP="0012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C68" w:rsidRDefault="00E81C68" w:rsidP="001261E0">
      <w:r>
        <w:separator/>
      </w:r>
    </w:p>
  </w:footnote>
  <w:footnote w:type="continuationSeparator" w:id="0">
    <w:p w:rsidR="00E81C68" w:rsidRDefault="00E81C68" w:rsidP="00126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0CA1"/>
    <w:multiLevelType w:val="multilevel"/>
    <w:tmpl w:val="009E1CD8"/>
    <w:lvl w:ilvl="0">
      <w:start w:val="1"/>
      <w:numFmt w:val="decimal"/>
      <w:pStyle w:val="Biblio"/>
      <w:lvlText w:val="%1."/>
      <w:lvlJc w:val="left"/>
      <w:pPr>
        <w:ind w:left="644" w:hanging="360"/>
      </w:pPr>
      <w:rPr>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8D5F52"/>
    <w:multiLevelType w:val="hybridMultilevel"/>
    <w:tmpl w:val="BA5E3556"/>
    <w:lvl w:ilvl="0" w:tplc="81AE729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9A34011"/>
    <w:multiLevelType w:val="hybridMultilevel"/>
    <w:tmpl w:val="25BE5386"/>
    <w:lvl w:ilvl="0" w:tplc="9D5404EE">
      <w:start w:val="1"/>
      <w:numFmt w:val="decimal"/>
      <w:pStyle w:val="Heading1"/>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539A7EB7"/>
    <w:multiLevelType w:val="hybridMultilevel"/>
    <w:tmpl w:val="171850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444A6"/>
    <w:rsid w:val="000C1EA3"/>
    <w:rsid w:val="000D5F83"/>
    <w:rsid w:val="001261E0"/>
    <w:rsid w:val="0029343C"/>
    <w:rsid w:val="002B6E8F"/>
    <w:rsid w:val="002D0F9A"/>
    <w:rsid w:val="003469B1"/>
    <w:rsid w:val="003B7230"/>
    <w:rsid w:val="004C01C4"/>
    <w:rsid w:val="004D49A9"/>
    <w:rsid w:val="00515463"/>
    <w:rsid w:val="00527CDB"/>
    <w:rsid w:val="00595627"/>
    <w:rsid w:val="00704E30"/>
    <w:rsid w:val="00731F8E"/>
    <w:rsid w:val="007405FF"/>
    <w:rsid w:val="007F08C5"/>
    <w:rsid w:val="008309C9"/>
    <w:rsid w:val="0085759B"/>
    <w:rsid w:val="0099780C"/>
    <w:rsid w:val="00A4132F"/>
    <w:rsid w:val="00C20AFF"/>
    <w:rsid w:val="00C444A6"/>
    <w:rsid w:val="00C541F8"/>
    <w:rsid w:val="00CE056A"/>
    <w:rsid w:val="00D7567C"/>
    <w:rsid w:val="00E81C68"/>
    <w:rsid w:val="00EF0358"/>
    <w:rsid w:val="00F4594A"/>
    <w:rsid w:val="00F854B4"/>
    <w:rsid w:val="00FF0B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8873"/>
  <w15:docId w15:val="{296D1426-AB13-463A-9E48-90AEA469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30"/>
    <w:pPr>
      <w:suppressAutoHyphens/>
      <w:spacing w:line="276" w:lineRule="auto"/>
      <w:ind w:firstLine="720"/>
      <w:jc w:val="both"/>
    </w:pPr>
    <w:rPr>
      <w:sz w:val="28"/>
      <w:szCs w:val="24"/>
    </w:rPr>
  </w:style>
  <w:style w:type="paragraph" w:styleId="Heading1">
    <w:name w:val="heading 1"/>
    <w:basedOn w:val="Normal"/>
    <w:next w:val="Normal"/>
    <w:link w:val="Heading1Char"/>
    <w:autoRedefine/>
    <w:uiPriority w:val="9"/>
    <w:qFormat/>
    <w:rsid w:val="007F08C5"/>
    <w:pPr>
      <w:keepNext/>
      <w:keepLines/>
      <w:numPr>
        <w:numId w:val="4"/>
      </w:numPr>
      <w:spacing w:before="240" w:after="0" w:line="480" w:lineRule="auto"/>
      <w:ind w:left="36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704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
    <w:name w:val="Normalny"/>
    <w:link w:val="NormalnyChar"/>
    <w:pPr>
      <w:suppressAutoHyphens/>
    </w:pPr>
  </w:style>
  <w:style w:type="character" w:customStyle="1" w:styleId="Domylnaczcionkaakapitu">
    <w:name w:val="Domyślna czcionka akapitu"/>
  </w:style>
  <w:style w:type="paragraph" w:customStyle="1" w:styleId="Akapitzlist">
    <w:name w:val="Akapit z listą"/>
    <w:basedOn w:val="Normalny"/>
    <w:link w:val="AkapitzlistChar"/>
    <w:pPr>
      <w:ind w:left="720"/>
    </w:pPr>
  </w:style>
  <w:style w:type="character" w:customStyle="1" w:styleId="Hipercze">
    <w:name w:val="Hiperłącze"/>
    <w:basedOn w:val="Domylnaczcionkaakapitu"/>
    <w:rPr>
      <w:color w:val="0563C1"/>
      <w:u w:val="single"/>
    </w:rPr>
  </w:style>
  <w:style w:type="character" w:customStyle="1" w:styleId="Nierozpoznanawzmianka">
    <w:name w:val="Nierozpoznana wzmianka"/>
    <w:basedOn w:val="Domylnaczcionkaakapitu"/>
    <w:rPr>
      <w:color w:val="808080"/>
      <w:shd w:val="clear" w:color="auto" w:fill="E6E6E6"/>
    </w:rPr>
  </w:style>
  <w:style w:type="paragraph" w:customStyle="1" w:styleId="Default">
    <w:name w:val="Default"/>
    <w:pPr>
      <w:autoSpaceDE w:val="0"/>
      <w:spacing w:after="0" w:line="240" w:lineRule="auto"/>
      <w:textAlignment w:val="auto"/>
    </w:pPr>
    <w:rPr>
      <w:rFonts w:ascii="Times New Roman" w:hAnsi="Times New Roman"/>
      <w:color w:val="000000"/>
      <w:sz w:val="24"/>
      <w:szCs w:val="24"/>
      <w:lang w:val="pl-PL"/>
    </w:rPr>
  </w:style>
  <w:style w:type="character" w:customStyle="1" w:styleId="HTML-cytat">
    <w:name w:val="HTML - cytat"/>
    <w:basedOn w:val="Domylnaczcionkaakapitu"/>
    <w:rPr>
      <w:i/>
      <w:iCs/>
    </w:rPr>
  </w:style>
  <w:style w:type="paragraph" w:styleId="Quote">
    <w:name w:val="Quote"/>
    <w:basedOn w:val="Normal"/>
    <w:next w:val="Normal"/>
    <w:link w:val="QuoteChar"/>
    <w:uiPriority w:val="29"/>
    <w:qFormat/>
    <w:rsid w:val="001261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61E0"/>
    <w:rPr>
      <w:i/>
      <w:iCs/>
      <w:color w:val="404040" w:themeColor="text1" w:themeTint="BF"/>
      <w:sz w:val="24"/>
      <w:szCs w:val="24"/>
    </w:rPr>
  </w:style>
  <w:style w:type="character" w:styleId="Strong">
    <w:name w:val="Strong"/>
    <w:basedOn w:val="DefaultParagraphFont"/>
    <w:uiPriority w:val="22"/>
    <w:qFormat/>
    <w:rsid w:val="00F4594A"/>
    <w:rPr>
      <w:b/>
      <w:bCs/>
    </w:rPr>
  </w:style>
  <w:style w:type="paragraph" w:styleId="NoSpacing">
    <w:name w:val="No Spacing"/>
    <w:uiPriority w:val="1"/>
    <w:qFormat/>
    <w:rsid w:val="00F4594A"/>
    <w:pPr>
      <w:suppressAutoHyphens/>
      <w:spacing w:after="0" w:line="240" w:lineRule="auto"/>
      <w:ind w:firstLine="720"/>
    </w:pPr>
    <w:rPr>
      <w:sz w:val="24"/>
      <w:szCs w:val="24"/>
    </w:rPr>
  </w:style>
  <w:style w:type="paragraph" w:styleId="ListParagraph">
    <w:name w:val="List Paragraph"/>
    <w:basedOn w:val="Normal"/>
    <w:uiPriority w:val="34"/>
    <w:qFormat/>
    <w:rsid w:val="00F4594A"/>
    <w:pPr>
      <w:ind w:left="720"/>
      <w:contextualSpacing/>
    </w:pPr>
  </w:style>
  <w:style w:type="paragraph" w:styleId="Subtitle">
    <w:name w:val="Subtitle"/>
    <w:basedOn w:val="Normal"/>
    <w:next w:val="Normal"/>
    <w:link w:val="SubtitleChar"/>
    <w:uiPriority w:val="11"/>
    <w:qFormat/>
    <w:rsid w:val="00F4594A"/>
    <w:pPr>
      <w:numPr>
        <w:ilvl w:val="1"/>
      </w:numPr>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594A"/>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7F08C5"/>
    <w:rPr>
      <w:rFonts w:asciiTheme="majorHAnsi" w:eastAsiaTheme="majorEastAsia" w:hAnsiTheme="majorHAnsi" w:cstheme="majorBidi"/>
      <w:b/>
      <w:caps/>
      <w:sz w:val="32"/>
      <w:szCs w:val="32"/>
    </w:rPr>
  </w:style>
  <w:style w:type="paragraph" w:styleId="Caption">
    <w:name w:val="caption"/>
    <w:basedOn w:val="Normal"/>
    <w:next w:val="Normal"/>
    <w:uiPriority w:val="35"/>
    <w:unhideWhenUsed/>
    <w:qFormat/>
    <w:rsid w:val="004C01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04E30"/>
    <w:rPr>
      <w:rFonts w:asciiTheme="majorHAnsi" w:eastAsiaTheme="majorEastAsia" w:hAnsiTheme="majorHAnsi" w:cstheme="majorBidi"/>
      <w:color w:val="2E74B5" w:themeColor="accent1" w:themeShade="BF"/>
      <w:sz w:val="26"/>
      <w:szCs w:val="26"/>
    </w:rPr>
  </w:style>
  <w:style w:type="paragraph" w:customStyle="1" w:styleId="Biblio">
    <w:name w:val="Biblio"/>
    <w:basedOn w:val="Akapitzlist"/>
    <w:link w:val="BiblioChar"/>
    <w:qFormat/>
    <w:rsid w:val="000C1EA3"/>
    <w:pPr>
      <w:numPr>
        <w:numId w:val="1"/>
      </w:numPr>
      <w:spacing w:line="240" w:lineRule="auto"/>
    </w:pPr>
  </w:style>
  <w:style w:type="table" w:styleId="TableGrid">
    <w:name w:val="Table Grid"/>
    <w:basedOn w:val="TableNormal"/>
    <w:uiPriority w:val="39"/>
    <w:rsid w:val="003B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nyChar">
    <w:name w:val="Normalny Char"/>
    <w:basedOn w:val="DefaultParagraphFont"/>
    <w:link w:val="Normalny"/>
    <w:rsid w:val="000C1EA3"/>
  </w:style>
  <w:style w:type="character" w:customStyle="1" w:styleId="AkapitzlistChar">
    <w:name w:val="Akapit z listą Char"/>
    <w:basedOn w:val="NormalnyChar"/>
    <w:link w:val="Akapitzlist"/>
    <w:rsid w:val="000C1EA3"/>
  </w:style>
  <w:style w:type="character" w:customStyle="1" w:styleId="BiblioChar">
    <w:name w:val="Biblio Char"/>
    <w:basedOn w:val="AkapitzlistChar"/>
    <w:link w:val="Biblio"/>
    <w:rsid w:val="000C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44990">
      <w:bodyDiv w:val="1"/>
      <w:marLeft w:val="0"/>
      <w:marRight w:val="0"/>
      <w:marTop w:val="0"/>
      <w:marBottom w:val="0"/>
      <w:divBdr>
        <w:top w:val="none" w:sz="0" w:space="0" w:color="auto"/>
        <w:left w:val="none" w:sz="0" w:space="0" w:color="auto"/>
        <w:bottom w:val="none" w:sz="0" w:space="0" w:color="auto"/>
        <w:right w:val="none" w:sz="0" w:space="0" w:color="auto"/>
      </w:divBdr>
      <w:divsChild>
        <w:div w:id="332686900">
          <w:marLeft w:val="0"/>
          <w:marRight w:val="0"/>
          <w:marTop w:val="0"/>
          <w:marBottom w:val="0"/>
          <w:divBdr>
            <w:top w:val="none" w:sz="0" w:space="0" w:color="auto"/>
            <w:left w:val="none" w:sz="0" w:space="0" w:color="auto"/>
            <w:bottom w:val="none" w:sz="0" w:space="0" w:color="auto"/>
            <w:right w:val="none" w:sz="0" w:space="0" w:color="auto"/>
          </w:divBdr>
        </w:div>
        <w:div w:id="86314187">
          <w:marLeft w:val="0"/>
          <w:marRight w:val="0"/>
          <w:marTop w:val="0"/>
          <w:marBottom w:val="0"/>
          <w:divBdr>
            <w:top w:val="none" w:sz="0" w:space="0" w:color="auto"/>
            <w:left w:val="none" w:sz="0" w:space="0" w:color="auto"/>
            <w:bottom w:val="none" w:sz="0" w:space="0" w:color="auto"/>
            <w:right w:val="none" w:sz="0" w:space="0" w:color="auto"/>
          </w:divBdr>
        </w:div>
        <w:div w:id="1091968271">
          <w:marLeft w:val="0"/>
          <w:marRight w:val="0"/>
          <w:marTop w:val="0"/>
          <w:marBottom w:val="0"/>
          <w:divBdr>
            <w:top w:val="none" w:sz="0" w:space="0" w:color="auto"/>
            <w:left w:val="none" w:sz="0" w:space="0" w:color="auto"/>
            <w:bottom w:val="none" w:sz="0" w:space="0" w:color="auto"/>
            <w:right w:val="none" w:sz="0" w:space="0" w:color="auto"/>
          </w:divBdr>
        </w:div>
        <w:div w:id="1236234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onald_Ervin_Knu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stel.pl/~mielecki/introduction-to-computer-systems.html" TargetMode="External"/><Relationship Id="rId17" Type="http://schemas.openxmlformats.org/officeDocument/2006/relationships/hyperlink" Target="https://en.wikipedia.org/wiki/Special:BookSources/0-201-89684-2"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n.wikipedia.org/wiki/Addison-Wesley"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he_Art_of_Computer_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Floating point - integer addition discrepancy</c:v>
          </c:tx>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0"/>
            <c:dispEq val="0"/>
          </c:trendline>
          <c:xVal>
            <c:strRef>
              <c:f>[Charts.xlsx]float_int32_data!$A:$A</c:f>
              <c:strCache>
                <c:ptCount val="1001"/>
                <c:pt idx="0">
                  <c:v>id</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xVal>
          <c:yVal>
            <c:numRef>
              <c:f>[Charts.xlsx]float_int32_data!$H$2:$H$1001</c:f>
              <c:numCache>
                <c:formatCode>General</c:formatCode>
                <c:ptCount val="1000"/>
                <c:pt idx="0">
                  <c:v>0</c:v>
                </c:pt>
                <c:pt idx="1">
                  <c:v>0</c:v>
                </c:pt>
                <c:pt idx="2">
                  <c:v>0</c:v>
                </c:pt>
                <c:pt idx="3">
                  <c:v>0</c:v>
                </c:pt>
                <c:pt idx="4">
                  <c:v>0</c:v>
                </c:pt>
                <c:pt idx="5">
                  <c:v>0</c:v>
                </c:pt>
                <c:pt idx="6">
                  <c:v>0</c:v>
                </c:pt>
                <c:pt idx="7">
                  <c:v>0</c:v>
                </c:pt>
                <c:pt idx="8">
                  <c:v>1</c:v>
                </c:pt>
                <c:pt idx="9">
                  <c:v>1</c:v>
                </c:pt>
                <c:pt idx="10">
                  <c:v>1</c:v>
                </c:pt>
                <c:pt idx="11">
                  <c:v>1</c:v>
                </c:pt>
                <c:pt idx="12">
                  <c:v>1</c:v>
                </c:pt>
                <c:pt idx="13">
                  <c:v>1</c:v>
                </c:pt>
                <c:pt idx="14">
                  <c:v>1</c:v>
                </c:pt>
                <c:pt idx="15">
                  <c:v>1</c:v>
                </c:pt>
                <c:pt idx="16">
                  <c:v>1</c:v>
                </c:pt>
                <c:pt idx="17">
                  <c:v>3</c:v>
                </c:pt>
                <c:pt idx="18">
                  <c:v>3</c:v>
                </c:pt>
                <c:pt idx="19">
                  <c:v>1</c:v>
                </c:pt>
                <c:pt idx="20">
                  <c:v>1</c:v>
                </c:pt>
                <c:pt idx="21">
                  <c:v>3</c:v>
                </c:pt>
                <c:pt idx="22">
                  <c:v>3</c:v>
                </c:pt>
                <c:pt idx="23">
                  <c:v>1</c:v>
                </c:pt>
                <c:pt idx="24">
                  <c:v>1</c:v>
                </c:pt>
                <c:pt idx="25">
                  <c:v>3</c:v>
                </c:pt>
                <c:pt idx="26">
                  <c:v>3</c:v>
                </c:pt>
                <c:pt idx="27">
                  <c:v>1</c:v>
                </c:pt>
                <c:pt idx="28">
                  <c:v>1</c:v>
                </c:pt>
                <c:pt idx="29">
                  <c:v>3</c:v>
                </c:pt>
                <c:pt idx="30">
                  <c:v>3</c:v>
                </c:pt>
                <c:pt idx="31">
                  <c:v>1</c:v>
                </c:pt>
                <c:pt idx="32">
                  <c:v>1</c:v>
                </c:pt>
                <c:pt idx="33">
                  <c:v>3</c:v>
                </c:pt>
                <c:pt idx="34">
                  <c:v>3</c:v>
                </c:pt>
                <c:pt idx="35">
                  <c:v>1</c:v>
                </c:pt>
                <c:pt idx="36">
                  <c:v>1</c:v>
                </c:pt>
                <c:pt idx="37">
                  <c:v>5</c:v>
                </c:pt>
                <c:pt idx="38">
                  <c:v>3</c:v>
                </c:pt>
                <c:pt idx="39">
                  <c:v>1</c:v>
                </c:pt>
                <c:pt idx="40">
                  <c:v>1</c:v>
                </c:pt>
                <c:pt idx="41">
                  <c:v>3</c:v>
                </c:pt>
                <c:pt idx="42">
                  <c:v>3</c:v>
                </c:pt>
                <c:pt idx="43">
                  <c:v>1</c:v>
                </c:pt>
                <c:pt idx="44">
                  <c:v>1</c:v>
                </c:pt>
                <c:pt idx="45">
                  <c:v>5</c:v>
                </c:pt>
                <c:pt idx="46">
                  <c:v>3</c:v>
                </c:pt>
                <c:pt idx="47">
                  <c:v>1</c:v>
                </c:pt>
                <c:pt idx="48">
                  <c:v>1</c:v>
                </c:pt>
                <c:pt idx="49">
                  <c:v>3</c:v>
                </c:pt>
                <c:pt idx="50">
                  <c:v>3</c:v>
                </c:pt>
                <c:pt idx="51">
                  <c:v>1</c:v>
                </c:pt>
                <c:pt idx="52">
                  <c:v>1</c:v>
                </c:pt>
                <c:pt idx="53">
                  <c:v>5</c:v>
                </c:pt>
                <c:pt idx="54">
                  <c:v>3</c:v>
                </c:pt>
                <c:pt idx="55">
                  <c:v>1</c:v>
                </c:pt>
                <c:pt idx="56">
                  <c:v>1</c:v>
                </c:pt>
                <c:pt idx="57">
                  <c:v>3</c:v>
                </c:pt>
                <c:pt idx="58">
                  <c:v>3</c:v>
                </c:pt>
                <c:pt idx="59">
                  <c:v>1</c:v>
                </c:pt>
                <c:pt idx="60">
                  <c:v>1</c:v>
                </c:pt>
                <c:pt idx="61">
                  <c:v>5</c:v>
                </c:pt>
                <c:pt idx="62">
                  <c:v>3</c:v>
                </c:pt>
                <c:pt idx="63">
                  <c:v>1</c:v>
                </c:pt>
                <c:pt idx="64">
                  <c:v>1</c:v>
                </c:pt>
                <c:pt idx="65">
                  <c:v>3</c:v>
                </c:pt>
                <c:pt idx="66">
                  <c:v>5</c:v>
                </c:pt>
                <c:pt idx="67">
                  <c:v>7</c:v>
                </c:pt>
                <c:pt idx="68">
                  <c:v>7</c:v>
                </c:pt>
                <c:pt idx="69">
                  <c:v>5</c:v>
                </c:pt>
                <c:pt idx="70">
                  <c:v>3</c:v>
                </c:pt>
                <c:pt idx="71">
                  <c:v>1</c:v>
                </c:pt>
                <c:pt idx="72">
                  <c:v>1</c:v>
                </c:pt>
                <c:pt idx="73">
                  <c:v>3</c:v>
                </c:pt>
                <c:pt idx="74">
                  <c:v>5</c:v>
                </c:pt>
                <c:pt idx="75">
                  <c:v>9</c:v>
                </c:pt>
                <c:pt idx="76">
                  <c:v>7</c:v>
                </c:pt>
                <c:pt idx="77">
                  <c:v>5</c:v>
                </c:pt>
                <c:pt idx="78">
                  <c:v>3</c:v>
                </c:pt>
                <c:pt idx="79">
                  <c:v>1</c:v>
                </c:pt>
                <c:pt idx="80">
                  <c:v>1</c:v>
                </c:pt>
                <c:pt idx="81">
                  <c:v>3</c:v>
                </c:pt>
                <c:pt idx="82">
                  <c:v>5</c:v>
                </c:pt>
                <c:pt idx="83">
                  <c:v>7</c:v>
                </c:pt>
                <c:pt idx="84">
                  <c:v>7</c:v>
                </c:pt>
                <c:pt idx="85">
                  <c:v>5</c:v>
                </c:pt>
                <c:pt idx="86">
                  <c:v>3</c:v>
                </c:pt>
                <c:pt idx="87">
                  <c:v>1</c:v>
                </c:pt>
                <c:pt idx="88">
                  <c:v>1</c:v>
                </c:pt>
                <c:pt idx="89">
                  <c:v>3</c:v>
                </c:pt>
                <c:pt idx="90">
                  <c:v>5</c:v>
                </c:pt>
                <c:pt idx="91">
                  <c:v>9</c:v>
                </c:pt>
                <c:pt idx="92">
                  <c:v>7</c:v>
                </c:pt>
                <c:pt idx="93">
                  <c:v>5</c:v>
                </c:pt>
                <c:pt idx="94">
                  <c:v>3</c:v>
                </c:pt>
                <c:pt idx="95">
                  <c:v>1</c:v>
                </c:pt>
                <c:pt idx="96">
                  <c:v>1</c:v>
                </c:pt>
                <c:pt idx="97">
                  <c:v>3</c:v>
                </c:pt>
                <c:pt idx="98">
                  <c:v>5</c:v>
                </c:pt>
                <c:pt idx="99">
                  <c:v>7</c:v>
                </c:pt>
                <c:pt idx="100">
                  <c:v>7</c:v>
                </c:pt>
                <c:pt idx="101">
                  <c:v>5</c:v>
                </c:pt>
                <c:pt idx="102">
                  <c:v>3</c:v>
                </c:pt>
                <c:pt idx="103">
                  <c:v>1</c:v>
                </c:pt>
                <c:pt idx="104">
                  <c:v>1</c:v>
                </c:pt>
                <c:pt idx="105">
                  <c:v>3</c:v>
                </c:pt>
                <c:pt idx="106">
                  <c:v>5</c:v>
                </c:pt>
                <c:pt idx="107">
                  <c:v>9</c:v>
                </c:pt>
                <c:pt idx="108">
                  <c:v>7</c:v>
                </c:pt>
                <c:pt idx="109">
                  <c:v>5</c:v>
                </c:pt>
                <c:pt idx="110">
                  <c:v>3</c:v>
                </c:pt>
                <c:pt idx="111">
                  <c:v>1</c:v>
                </c:pt>
                <c:pt idx="112">
                  <c:v>1</c:v>
                </c:pt>
                <c:pt idx="113">
                  <c:v>3</c:v>
                </c:pt>
                <c:pt idx="114">
                  <c:v>5</c:v>
                </c:pt>
                <c:pt idx="115">
                  <c:v>7</c:v>
                </c:pt>
                <c:pt idx="116">
                  <c:v>7</c:v>
                </c:pt>
                <c:pt idx="117">
                  <c:v>5</c:v>
                </c:pt>
                <c:pt idx="118">
                  <c:v>3</c:v>
                </c:pt>
                <c:pt idx="119">
                  <c:v>1</c:v>
                </c:pt>
                <c:pt idx="120">
                  <c:v>1</c:v>
                </c:pt>
                <c:pt idx="121">
                  <c:v>3</c:v>
                </c:pt>
                <c:pt idx="122">
                  <c:v>5</c:v>
                </c:pt>
                <c:pt idx="123">
                  <c:v>9</c:v>
                </c:pt>
                <c:pt idx="124">
                  <c:v>7</c:v>
                </c:pt>
                <c:pt idx="125">
                  <c:v>5</c:v>
                </c:pt>
                <c:pt idx="126">
                  <c:v>3</c:v>
                </c:pt>
                <c:pt idx="127">
                  <c:v>1</c:v>
                </c:pt>
                <c:pt idx="128">
                  <c:v>1</c:v>
                </c:pt>
                <c:pt idx="129">
                  <c:v>3</c:v>
                </c:pt>
                <c:pt idx="130">
                  <c:v>5</c:v>
                </c:pt>
                <c:pt idx="131">
                  <c:v>7</c:v>
                </c:pt>
                <c:pt idx="132">
                  <c:v>9</c:v>
                </c:pt>
                <c:pt idx="133">
                  <c:v>11</c:v>
                </c:pt>
                <c:pt idx="134">
                  <c:v>13</c:v>
                </c:pt>
                <c:pt idx="135">
                  <c:v>15</c:v>
                </c:pt>
                <c:pt idx="136">
                  <c:v>15</c:v>
                </c:pt>
                <c:pt idx="137">
                  <c:v>13</c:v>
                </c:pt>
                <c:pt idx="138">
                  <c:v>11</c:v>
                </c:pt>
                <c:pt idx="139">
                  <c:v>9</c:v>
                </c:pt>
                <c:pt idx="140">
                  <c:v>7</c:v>
                </c:pt>
                <c:pt idx="141">
                  <c:v>5</c:v>
                </c:pt>
                <c:pt idx="142">
                  <c:v>3</c:v>
                </c:pt>
                <c:pt idx="143">
                  <c:v>1</c:v>
                </c:pt>
                <c:pt idx="144">
                  <c:v>1</c:v>
                </c:pt>
                <c:pt idx="145">
                  <c:v>3</c:v>
                </c:pt>
                <c:pt idx="146">
                  <c:v>5</c:v>
                </c:pt>
                <c:pt idx="147">
                  <c:v>7</c:v>
                </c:pt>
                <c:pt idx="148">
                  <c:v>9</c:v>
                </c:pt>
                <c:pt idx="149">
                  <c:v>11</c:v>
                </c:pt>
                <c:pt idx="150">
                  <c:v>13</c:v>
                </c:pt>
                <c:pt idx="151">
                  <c:v>17</c:v>
                </c:pt>
                <c:pt idx="152">
                  <c:v>15</c:v>
                </c:pt>
                <c:pt idx="153">
                  <c:v>13</c:v>
                </c:pt>
                <c:pt idx="154">
                  <c:v>11</c:v>
                </c:pt>
                <c:pt idx="155">
                  <c:v>9</c:v>
                </c:pt>
                <c:pt idx="156">
                  <c:v>7</c:v>
                </c:pt>
                <c:pt idx="157">
                  <c:v>5</c:v>
                </c:pt>
                <c:pt idx="158">
                  <c:v>3</c:v>
                </c:pt>
                <c:pt idx="159">
                  <c:v>1</c:v>
                </c:pt>
                <c:pt idx="160">
                  <c:v>1</c:v>
                </c:pt>
                <c:pt idx="161">
                  <c:v>3</c:v>
                </c:pt>
                <c:pt idx="162">
                  <c:v>5</c:v>
                </c:pt>
                <c:pt idx="163">
                  <c:v>7</c:v>
                </c:pt>
                <c:pt idx="164">
                  <c:v>9</c:v>
                </c:pt>
                <c:pt idx="165">
                  <c:v>11</c:v>
                </c:pt>
                <c:pt idx="166">
                  <c:v>13</c:v>
                </c:pt>
                <c:pt idx="167">
                  <c:v>15</c:v>
                </c:pt>
                <c:pt idx="168">
                  <c:v>15</c:v>
                </c:pt>
                <c:pt idx="169">
                  <c:v>13</c:v>
                </c:pt>
                <c:pt idx="170">
                  <c:v>11</c:v>
                </c:pt>
                <c:pt idx="171">
                  <c:v>9</c:v>
                </c:pt>
                <c:pt idx="172">
                  <c:v>7</c:v>
                </c:pt>
                <c:pt idx="173">
                  <c:v>5</c:v>
                </c:pt>
                <c:pt idx="174">
                  <c:v>3</c:v>
                </c:pt>
                <c:pt idx="175">
                  <c:v>1</c:v>
                </c:pt>
                <c:pt idx="176">
                  <c:v>1</c:v>
                </c:pt>
                <c:pt idx="177">
                  <c:v>3</c:v>
                </c:pt>
                <c:pt idx="178">
                  <c:v>5</c:v>
                </c:pt>
                <c:pt idx="179">
                  <c:v>7</c:v>
                </c:pt>
                <c:pt idx="180">
                  <c:v>9</c:v>
                </c:pt>
                <c:pt idx="181">
                  <c:v>11</c:v>
                </c:pt>
                <c:pt idx="182">
                  <c:v>13</c:v>
                </c:pt>
                <c:pt idx="183">
                  <c:v>17</c:v>
                </c:pt>
                <c:pt idx="184">
                  <c:v>15</c:v>
                </c:pt>
                <c:pt idx="185">
                  <c:v>13</c:v>
                </c:pt>
                <c:pt idx="186">
                  <c:v>11</c:v>
                </c:pt>
                <c:pt idx="187">
                  <c:v>9</c:v>
                </c:pt>
                <c:pt idx="188">
                  <c:v>7</c:v>
                </c:pt>
                <c:pt idx="189">
                  <c:v>5</c:v>
                </c:pt>
                <c:pt idx="190">
                  <c:v>3</c:v>
                </c:pt>
                <c:pt idx="191">
                  <c:v>1</c:v>
                </c:pt>
                <c:pt idx="192">
                  <c:v>1</c:v>
                </c:pt>
                <c:pt idx="193">
                  <c:v>3</c:v>
                </c:pt>
                <c:pt idx="194">
                  <c:v>5</c:v>
                </c:pt>
                <c:pt idx="195">
                  <c:v>7</c:v>
                </c:pt>
                <c:pt idx="196">
                  <c:v>9</c:v>
                </c:pt>
                <c:pt idx="197">
                  <c:v>11</c:v>
                </c:pt>
                <c:pt idx="198">
                  <c:v>13</c:v>
                </c:pt>
                <c:pt idx="199">
                  <c:v>15</c:v>
                </c:pt>
                <c:pt idx="200">
                  <c:v>15</c:v>
                </c:pt>
                <c:pt idx="201">
                  <c:v>13</c:v>
                </c:pt>
                <c:pt idx="202">
                  <c:v>11</c:v>
                </c:pt>
                <c:pt idx="203">
                  <c:v>9</c:v>
                </c:pt>
                <c:pt idx="204">
                  <c:v>7</c:v>
                </c:pt>
                <c:pt idx="205">
                  <c:v>5</c:v>
                </c:pt>
                <c:pt idx="206">
                  <c:v>3</c:v>
                </c:pt>
                <c:pt idx="207">
                  <c:v>1</c:v>
                </c:pt>
                <c:pt idx="208">
                  <c:v>1</c:v>
                </c:pt>
                <c:pt idx="209">
                  <c:v>3</c:v>
                </c:pt>
                <c:pt idx="210">
                  <c:v>5</c:v>
                </c:pt>
                <c:pt idx="211">
                  <c:v>7</c:v>
                </c:pt>
                <c:pt idx="212">
                  <c:v>9</c:v>
                </c:pt>
                <c:pt idx="213">
                  <c:v>11</c:v>
                </c:pt>
                <c:pt idx="214">
                  <c:v>13</c:v>
                </c:pt>
                <c:pt idx="215">
                  <c:v>17</c:v>
                </c:pt>
                <c:pt idx="216">
                  <c:v>15</c:v>
                </c:pt>
                <c:pt idx="217">
                  <c:v>13</c:v>
                </c:pt>
                <c:pt idx="218">
                  <c:v>11</c:v>
                </c:pt>
                <c:pt idx="219">
                  <c:v>9</c:v>
                </c:pt>
                <c:pt idx="220">
                  <c:v>7</c:v>
                </c:pt>
                <c:pt idx="221">
                  <c:v>5</c:v>
                </c:pt>
                <c:pt idx="222">
                  <c:v>3</c:v>
                </c:pt>
                <c:pt idx="223">
                  <c:v>1</c:v>
                </c:pt>
                <c:pt idx="224">
                  <c:v>1</c:v>
                </c:pt>
                <c:pt idx="225">
                  <c:v>3</c:v>
                </c:pt>
                <c:pt idx="226">
                  <c:v>5</c:v>
                </c:pt>
                <c:pt idx="227">
                  <c:v>7</c:v>
                </c:pt>
                <c:pt idx="228">
                  <c:v>9</c:v>
                </c:pt>
                <c:pt idx="229">
                  <c:v>11</c:v>
                </c:pt>
                <c:pt idx="230">
                  <c:v>13</c:v>
                </c:pt>
                <c:pt idx="231">
                  <c:v>15</c:v>
                </c:pt>
                <c:pt idx="232">
                  <c:v>15</c:v>
                </c:pt>
                <c:pt idx="233">
                  <c:v>13</c:v>
                </c:pt>
                <c:pt idx="234">
                  <c:v>11</c:v>
                </c:pt>
                <c:pt idx="235">
                  <c:v>9</c:v>
                </c:pt>
                <c:pt idx="236">
                  <c:v>7</c:v>
                </c:pt>
                <c:pt idx="237">
                  <c:v>5</c:v>
                </c:pt>
                <c:pt idx="238">
                  <c:v>3</c:v>
                </c:pt>
                <c:pt idx="239">
                  <c:v>1</c:v>
                </c:pt>
                <c:pt idx="240">
                  <c:v>1</c:v>
                </c:pt>
                <c:pt idx="241">
                  <c:v>3</c:v>
                </c:pt>
                <c:pt idx="242">
                  <c:v>5</c:v>
                </c:pt>
                <c:pt idx="243">
                  <c:v>7</c:v>
                </c:pt>
                <c:pt idx="244">
                  <c:v>9</c:v>
                </c:pt>
                <c:pt idx="245">
                  <c:v>11</c:v>
                </c:pt>
                <c:pt idx="246">
                  <c:v>13</c:v>
                </c:pt>
                <c:pt idx="247">
                  <c:v>17</c:v>
                </c:pt>
                <c:pt idx="248">
                  <c:v>15</c:v>
                </c:pt>
                <c:pt idx="249">
                  <c:v>13</c:v>
                </c:pt>
                <c:pt idx="250">
                  <c:v>11</c:v>
                </c:pt>
                <c:pt idx="251">
                  <c:v>9</c:v>
                </c:pt>
                <c:pt idx="252">
                  <c:v>7</c:v>
                </c:pt>
                <c:pt idx="253">
                  <c:v>5</c:v>
                </c:pt>
                <c:pt idx="254">
                  <c:v>3</c:v>
                </c:pt>
                <c:pt idx="255">
                  <c:v>1</c:v>
                </c:pt>
                <c:pt idx="256">
                  <c:v>1</c:v>
                </c:pt>
                <c:pt idx="257">
                  <c:v>3</c:v>
                </c:pt>
                <c:pt idx="258">
                  <c:v>5</c:v>
                </c:pt>
                <c:pt idx="259">
                  <c:v>7</c:v>
                </c:pt>
                <c:pt idx="260">
                  <c:v>9</c:v>
                </c:pt>
                <c:pt idx="261">
                  <c:v>11</c:v>
                </c:pt>
                <c:pt idx="262">
                  <c:v>13</c:v>
                </c:pt>
                <c:pt idx="263">
                  <c:v>15</c:v>
                </c:pt>
                <c:pt idx="264">
                  <c:v>17</c:v>
                </c:pt>
                <c:pt idx="265">
                  <c:v>19</c:v>
                </c:pt>
                <c:pt idx="266">
                  <c:v>21</c:v>
                </c:pt>
                <c:pt idx="267">
                  <c:v>23</c:v>
                </c:pt>
                <c:pt idx="268">
                  <c:v>25</c:v>
                </c:pt>
                <c:pt idx="269">
                  <c:v>27</c:v>
                </c:pt>
                <c:pt idx="270">
                  <c:v>29</c:v>
                </c:pt>
                <c:pt idx="271">
                  <c:v>31</c:v>
                </c:pt>
                <c:pt idx="272">
                  <c:v>31</c:v>
                </c:pt>
                <c:pt idx="273">
                  <c:v>29</c:v>
                </c:pt>
                <c:pt idx="274">
                  <c:v>27</c:v>
                </c:pt>
                <c:pt idx="275">
                  <c:v>25</c:v>
                </c:pt>
                <c:pt idx="276">
                  <c:v>23</c:v>
                </c:pt>
                <c:pt idx="277">
                  <c:v>21</c:v>
                </c:pt>
                <c:pt idx="278">
                  <c:v>19</c:v>
                </c:pt>
                <c:pt idx="279">
                  <c:v>17</c:v>
                </c:pt>
                <c:pt idx="280">
                  <c:v>15</c:v>
                </c:pt>
                <c:pt idx="281">
                  <c:v>13</c:v>
                </c:pt>
                <c:pt idx="282">
                  <c:v>11</c:v>
                </c:pt>
                <c:pt idx="283">
                  <c:v>9</c:v>
                </c:pt>
                <c:pt idx="284">
                  <c:v>7</c:v>
                </c:pt>
                <c:pt idx="285">
                  <c:v>5</c:v>
                </c:pt>
                <c:pt idx="286">
                  <c:v>3</c:v>
                </c:pt>
                <c:pt idx="287">
                  <c:v>1</c:v>
                </c:pt>
                <c:pt idx="288">
                  <c:v>1</c:v>
                </c:pt>
                <c:pt idx="289">
                  <c:v>3</c:v>
                </c:pt>
                <c:pt idx="290">
                  <c:v>5</c:v>
                </c:pt>
                <c:pt idx="291">
                  <c:v>7</c:v>
                </c:pt>
                <c:pt idx="292">
                  <c:v>9</c:v>
                </c:pt>
                <c:pt idx="293">
                  <c:v>11</c:v>
                </c:pt>
                <c:pt idx="294">
                  <c:v>13</c:v>
                </c:pt>
                <c:pt idx="295">
                  <c:v>15</c:v>
                </c:pt>
                <c:pt idx="296">
                  <c:v>17</c:v>
                </c:pt>
                <c:pt idx="297">
                  <c:v>19</c:v>
                </c:pt>
                <c:pt idx="298">
                  <c:v>21</c:v>
                </c:pt>
                <c:pt idx="299">
                  <c:v>23</c:v>
                </c:pt>
                <c:pt idx="300">
                  <c:v>25</c:v>
                </c:pt>
                <c:pt idx="301">
                  <c:v>27</c:v>
                </c:pt>
                <c:pt idx="302">
                  <c:v>29</c:v>
                </c:pt>
                <c:pt idx="303">
                  <c:v>33</c:v>
                </c:pt>
                <c:pt idx="304">
                  <c:v>31</c:v>
                </c:pt>
                <c:pt idx="305">
                  <c:v>29</c:v>
                </c:pt>
                <c:pt idx="306">
                  <c:v>27</c:v>
                </c:pt>
                <c:pt idx="307">
                  <c:v>25</c:v>
                </c:pt>
                <c:pt idx="308">
                  <c:v>23</c:v>
                </c:pt>
                <c:pt idx="309">
                  <c:v>21</c:v>
                </c:pt>
                <c:pt idx="310">
                  <c:v>19</c:v>
                </c:pt>
                <c:pt idx="311">
                  <c:v>17</c:v>
                </c:pt>
                <c:pt idx="312">
                  <c:v>15</c:v>
                </c:pt>
                <c:pt idx="313">
                  <c:v>13</c:v>
                </c:pt>
                <c:pt idx="314">
                  <c:v>11</c:v>
                </c:pt>
                <c:pt idx="315">
                  <c:v>9</c:v>
                </c:pt>
                <c:pt idx="316">
                  <c:v>7</c:v>
                </c:pt>
                <c:pt idx="317">
                  <c:v>5</c:v>
                </c:pt>
                <c:pt idx="318">
                  <c:v>3</c:v>
                </c:pt>
                <c:pt idx="319">
                  <c:v>1</c:v>
                </c:pt>
                <c:pt idx="320">
                  <c:v>1</c:v>
                </c:pt>
                <c:pt idx="321">
                  <c:v>3</c:v>
                </c:pt>
                <c:pt idx="322">
                  <c:v>5</c:v>
                </c:pt>
                <c:pt idx="323">
                  <c:v>7</c:v>
                </c:pt>
                <c:pt idx="324">
                  <c:v>9</c:v>
                </c:pt>
                <c:pt idx="325">
                  <c:v>11</c:v>
                </c:pt>
                <c:pt idx="326">
                  <c:v>13</c:v>
                </c:pt>
                <c:pt idx="327">
                  <c:v>15</c:v>
                </c:pt>
                <c:pt idx="328">
                  <c:v>17</c:v>
                </c:pt>
                <c:pt idx="329">
                  <c:v>19</c:v>
                </c:pt>
                <c:pt idx="330">
                  <c:v>21</c:v>
                </c:pt>
                <c:pt idx="331">
                  <c:v>23</c:v>
                </c:pt>
                <c:pt idx="332">
                  <c:v>25</c:v>
                </c:pt>
                <c:pt idx="333">
                  <c:v>27</c:v>
                </c:pt>
                <c:pt idx="334">
                  <c:v>29</c:v>
                </c:pt>
                <c:pt idx="335">
                  <c:v>31</c:v>
                </c:pt>
                <c:pt idx="336">
                  <c:v>31</c:v>
                </c:pt>
                <c:pt idx="337">
                  <c:v>29</c:v>
                </c:pt>
                <c:pt idx="338">
                  <c:v>27</c:v>
                </c:pt>
                <c:pt idx="339">
                  <c:v>25</c:v>
                </c:pt>
                <c:pt idx="340">
                  <c:v>23</c:v>
                </c:pt>
                <c:pt idx="341">
                  <c:v>21</c:v>
                </c:pt>
                <c:pt idx="342">
                  <c:v>19</c:v>
                </c:pt>
                <c:pt idx="343">
                  <c:v>17</c:v>
                </c:pt>
                <c:pt idx="344">
                  <c:v>15</c:v>
                </c:pt>
                <c:pt idx="345">
                  <c:v>13</c:v>
                </c:pt>
                <c:pt idx="346">
                  <c:v>11</c:v>
                </c:pt>
                <c:pt idx="347">
                  <c:v>9</c:v>
                </c:pt>
                <c:pt idx="348">
                  <c:v>7</c:v>
                </c:pt>
                <c:pt idx="349">
                  <c:v>5</c:v>
                </c:pt>
                <c:pt idx="350">
                  <c:v>3</c:v>
                </c:pt>
                <c:pt idx="351">
                  <c:v>1</c:v>
                </c:pt>
                <c:pt idx="352">
                  <c:v>1</c:v>
                </c:pt>
                <c:pt idx="353">
                  <c:v>3</c:v>
                </c:pt>
                <c:pt idx="354">
                  <c:v>5</c:v>
                </c:pt>
                <c:pt idx="355">
                  <c:v>7</c:v>
                </c:pt>
                <c:pt idx="356">
                  <c:v>9</c:v>
                </c:pt>
                <c:pt idx="357">
                  <c:v>11</c:v>
                </c:pt>
                <c:pt idx="358">
                  <c:v>13</c:v>
                </c:pt>
                <c:pt idx="359">
                  <c:v>15</c:v>
                </c:pt>
                <c:pt idx="360">
                  <c:v>17</c:v>
                </c:pt>
                <c:pt idx="361">
                  <c:v>19</c:v>
                </c:pt>
                <c:pt idx="362">
                  <c:v>21</c:v>
                </c:pt>
                <c:pt idx="363">
                  <c:v>23</c:v>
                </c:pt>
                <c:pt idx="364">
                  <c:v>25</c:v>
                </c:pt>
                <c:pt idx="365">
                  <c:v>27</c:v>
                </c:pt>
                <c:pt idx="366">
                  <c:v>29</c:v>
                </c:pt>
                <c:pt idx="367">
                  <c:v>33</c:v>
                </c:pt>
                <c:pt idx="368">
                  <c:v>31</c:v>
                </c:pt>
                <c:pt idx="369">
                  <c:v>29</c:v>
                </c:pt>
                <c:pt idx="370">
                  <c:v>27</c:v>
                </c:pt>
                <c:pt idx="371">
                  <c:v>25</c:v>
                </c:pt>
                <c:pt idx="372">
                  <c:v>23</c:v>
                </c:pt>
                <c:pt idx="373">
                  <c:v>21</c:v>
                </c:pt>
                <c:pt idx="374">
                  <c:v>19</c:v>
                </c:pt>
                <c:pt idx="375">
                  <c:v>17</c:v>
                </c:pt>
                <c:pt idx="376">
                  <c:v>15</c:v>
                </c:pt>
                <c:pt idx="377">
                  <c:v>13</c:v>
                </c:pt>
                <c:pt idx="378">
                  <c:v>11</c:v>
                </c:pt>
                <c:pt idx="379">
                  <c:v>9</c:v>
                </c:pt>
                <c:pt idx="380">
                  <c:v>7</c:v>
                </c:pt>
                <c:pt idx="381">
                  <c:v>5</c:v>
                </c:pt>
                <c:pt idx="382">
                  <c:v>3</c:v>
                </c:pt>
                <c:pt idx="383">
                  <c:v>1</c:v>
                </c:pt>
                <c:pt idx="384">
                  <c:v>1</c:v>
                </c:pt>
                <c:pt idx="385">
                  <c:v>3</c:v>
                </c:pt>
                <c:pt idx="386">
                  <c:v>5</c:v>
                </c:pt>
                <c:pt idx="387">
                  <c:v>7</c:v>
                </c:pt>
                <c:pt idx="388">
                  <c:v>9</c:v>
                </c:pt>
                <c:pt idx="389">
                  <c:v>11</c:v>
                </c:pt>
                <c:pt idx="390">
                  <c:v>13</c:v>
                </c:pt>
                <c:pt idx="391">
                  <c:v>15</c:v>
                </c:pt>
                <c:pt idx="392">
                  <c:v>17</c:v>
                </c:pt>
                <c:pt idx="393">
                  <c:v>19</c:v>
                </c:pt>
                <c:pt idx="394">
                  <c:v>21</c:v>
                </c:pt>
                <c:pt idx="395">
                  <c:v>23</c:v>
                </c:pt>
                <c:pt idx="396">
                  <c:v>25</c:v>
                </c:pt>
                <c:pt idx="397">
                  <c:v>27</c:v>
                </c:pt>
                <c:pt idx="398">
                  <c:v>29</c:v>
                </c:pt>
                <c:pt idx="399">
                  <c:v>31</c:v>
                </c:pt>
                <c:pt idx="400">
                  <c:v>31</c:v>
                </c:pt>
                <c:pt idx="401">
                  <c:v>29</c:v>
                </c:pt>
                <c:pt idx="402">
                  <c:v>27</c:v>
                </c:pt>
                <c:pt idx="403">
                  <c:v>25</c:v>
                </c:pt>
                <c:pt idx="404">
                  <c:v>23</c:v>
                </c:pt>
                <c:pt idx="405">
                  <c:v>21</c:v>
                </c:pt>
                <c:pt idx="406">
                  <c:v>19</c:v>
                </c:pt>
                <c:pt idx="407">
                  <c:v>17</c:v>
                </c:pt>
                <c:pt idx="408">
                  <c:v>15</c:v>
                </c:pt>
                <c:pt idx="409">
                  <c:v>13</c:v>
                </c:pt>
                <c:pt idx="410">
                  <c:v>11</c:v>
                </c:pt>
                <c:pt idx="411">
                  <c:v>9</c:v>
                </c:pt>
                <c:pt idx="412">
                  <c:v>7</c:v>
                </c:pt>
                <c:pt idx="413">
                  <c:v>5</c:v>
                </c:pt>
                <c:pt idx="414">
                  <c:v>3</c:v>
                </c:pt>
                <c:pt idx="415">
                  <c:v>1</c:v>
                </c:pt>
                <c:pt idx="416">
                  <c:v>1</c:v>
                </c:pt>
                <c:pt idx="417">
                  <c:v>3</c:v>
                </c:pt>
                <c:pt idx="418">
                  <c:v>5</c:v>
                </c:pt>
                <c:pt idx="419">
                  <c:v>7</c:v>
                </c:pt>
                <c:pt idx="420">
                  <c:v>9</c:v>
                </c:pt>
                <c:pt idx="421">
                  <c:v>11</c:v>
                </c:pt>
                <c:pt idx="422">
                  <c:v>13</c:v>
                </c:pt>
                <c:pt idx="423">
                  <c:v>15</c:v>
                </c:pt>
                <c:pt idx="424">
                  <c:v>17</c:v>
                </c:pt>
                <c:pt idx="425">
                  <c:v>19</c:v>
                </c:pt>
                <c:pt idx="426">
                  <c:v>21</c:v>
                </c:pt>
                <c:pt idx="427">
                  <c:v>23</c:v>
                </c:pt>
                <c:pt idx="428">
                  <c:v>25</c:v>
                </c:pt>
                <c:pt idx="429">
                  <c:v>27</c:v>
                </c:pt>
                <c:pt idx="430">
                  <c:v>29</c:v>
                </c:pt>
                <c:pt idx="431">
                  <c:v>33</c:v>
                </c:pt>
                <c:pt idx="432">
                  <c:v>31</c:v>
                </c:pt>
                <c:pt idx="433">
                  <c:v>29</c:v>
                </c:pt>
                <c:pt idx="434">
                  <c:v>27</c:v>
                </c:pt>
                <c:pt idx="435">
                  <c:v>25</c:v>
                </c:pt>
                <c:pt idx="436">
                  <c:v>23</c:v>
                </c:pt>
                <c:pt idx="437">
                  <c:v>21</c:v>
                </c:pt>
                <c:pt idx="438">
                  <c:v>19</c:v>
                </c:pt>
                <c:pt idx="439">
                  <c:v>17</c:v>
                </c:pt>
                <c:pt idx="440">
                  <c:v>15</c:v>
                </c:pt>
                <c:pt idx="441">
                  <c:v>13</c:v>
                </c:pt>
                <c:pt idx="442">
                  <c:v>11</c:v>
                </c:pt>
                <c:pt idx="443">
                  <c:v>9</c:v>
                </c:pt>
                <c:pt idx="444">
                  <c:v>7</c:v>
                </c:pt>
                <c:pt idx="445">
                  <c:v>5</c:v>
                </c:pt>
                <c:pt idx="446">
                  <c:v>3</c:v>
                </c:pt>
                <c:pt idx="447">
                  <c:v>1</c:v>
                </c:pt>
                <c:pt idx="448">
                  <c:v>1</c:v>
                </c:pt>
                <c:pt idx="449">
                  <c:v>3</c:v>
                </c:pt>
                <c:pt idx="450">
                  <c:v>5</c:v>
                </c:pt>
                <c:pt idx="451">
                  <c:v>7</c:v>
                </c:pt>
                <c:pt idx="452">
                  <c:v>9</c:v>
                </c:pt>
                <c:pt idx="453">
                  <c:v>11</c:v>
                </c:pt>
                <c:pt idx="454">
                  <c:v>13</c:v>
                </c:pt>
                <c:pt idx="455">
                  <c:v>15</c:v>
                </c:pt>
                <c:pt idx="456">
                  <c:v>17</c:v>
                </c:pt>
                <c:pt idx="457">
                  <c:v>19</c:v>
                </c:pt>
                <c:pt idx="458">
                  <c:v>21</c:v>
                </c:pt>
                <c:pt idx="459">
                  <c:v>23</c:v>
                </c:pt>
                <c:pt idx="460">
                  <c:v>25</c:v>
                </c:pt>
                <c:pt idx="461">
                  <c:v>27</c:v>
                </c:pt>
                <c:pt idx="462">
                  <c:v>29</c:v>
                </c:pt>
                <c:pt idx="463">
                  <c:v>31</c:v>
                </c:pt>
                <c:pt idx="464">
                  <c:v>31</c:v>
                </c:pt>
                <c:pt idx="465">
                  <c:v>29</c:v>
                </c:pt>
                <c:pt idx="466">
                  <c:v>27</c:v>
                </c:pt>
                <c:pt idx="467">
                  <c:v>25</c:v>
                </c:pt>
                <c:pt idx="468">
                  <c:v>23</c:v>
                </c:pt>
                <c:pt idx="469">
                  <c:v>21</c:v>
                </c:pt>
                <c:pt idx="470">
                  <c:v>19</c:v>
                </c:pt>
                <c:pt idx="471">
                  <c:v>17</c:v>
                </c:pt>
                <c:pt idx="472">
                  <c:v>15</c:v>
                </c:pt>
                <c:pt idx="473">
                  <c:v>13</c:v>
                </c:pt>
                <c:pt idx="474">
                  <c:v>11</c:v>
                </c:pt>
                <c:pt idx="475">
                  <c:v>9</c:v>
                </c:pt>
                <c:pt idx="476">
                  <c:v>7</c:v>
                </c:pt>
                <c:pt idx="477">
                  <c:v>5</c:v>
                </c:pt>
                <c:pt idx="478">
                  <c:v>3</c:v>
                </c:pt>
                <c:pt idx="479">
                  <c:v>1</c:v>
                </c:pt>
                <c:pt idx="480">
                  <c:v>1</c:v>
                </c:pt>
                <c:pt idx="481">
                  <c:v>3</c:v>
                </c:pt>
                <c:pt idx="482">
                  <c:v>5</c:v>
                </c:pt>
                <c:pt idx="483">
                  <c:v>7</c:v>
                </c:pt>
                <c:pt idx="484">
                  <c:v>9</c:v>
                </c:pt>
                <c:pt idx="485">
                  <c:v>11</c:v>
                </c:pt>
                <c:pt idx="486">
                  <c:v>13</c:v>
                </c:pt>
                <c:pt idx="487">
                  <c:v>15</c:v>
                </c:pt>
                <c:pt idx="488">
                  <c:v>17</c:v>
                </c:pt>
                <c:pt idx="489">
                  <c:v>19</c:v>
                </c:pt>
                <c:pt idx="490">
                  <c:v>21</c:v>
                </c:pt>
                <c:pt idx="491">
                  <c:v>23</c:v>
                </c:pt>
                <c:pt idx="492">
                  <c:v>25</c:v>
                </c:pt>
                <c:pt idx="493">
                  <c:v>27</c:v>
                </c:pt>
                <c:pt idx="494">
                  <c:v>29</c:v>
                </c:pt>
                <c:pt idx="495">
                  <c:v>33</c:v>
                </c:pt>
                <c:pt idx="496">
                  <c:v>31</c:v>
                </c:pt>
                <c:pt idx="497">
                  <c:v>29</c:v>
                </c:pt>
                <c:pt idx="498">
                  <c:v>27</c:v>
                </c:pt>
                <c:pt idx="499">
                  <c:v>25</c:v>
                </c:pt>
                <c:pt idx="500">
                  <c:v>23</c:v>
                </c:pt>
                <c:pt idx="501">
                  <c:v>21</c:v>
                </c:pt>
                <c:pt idx="502">
                  <c:v>19</c:v>
                </c:pt>
                <c:pt idx="503">
                  <c:v>17</c:v>
                </c:pt>
                <c:pt idx="504">
                  <c:v>15</c:v>
                </c:pt>
                <c:pt idx="505">
                  <c:v>13</c:v>
                </c:pt>
                <c:pt idx="506">
                  <c:v>11</c:v>
                </c:pt>
                <c:pt idx="507">
                  <c:v>9</c:v>
                </c:pt>
                <c:pt idx="508">
                  <c:v>7</c:v>
                </c:pt>
                <c:pt idx="509">
                  <c:v>5</c:v>
                </c:pt>
                <c:pt idx="510">
                  <c:v>3</c:v>
                </c:pt>
                <c:pt idx="511">
                  <c:v>1</c:v>
                </c:pt>
                <c:pt idx="512">
                  <c:v>1</c:v>
                </c:pt>
                <c:pt idx="513">
                  <c:v>3</c:v>
                </c:pt>
                <c:pt idx="514">
                  <c:v>5</c:v>
                </c:pt>
                <c:pt idx="515">
                  <c:v>7</c:v>
                </c:pt>
                <c:pt idx="516">
                  <c:v>9</c:v>
                </c:pt>
                <c:pt idx="517">
                  <c:v>11</c:v>
                </c:pt>
                <c:pt idx="518">
                  <c:v>13</c:v>
                </c:pt>
                <c:pt idx="519">
                  <c:v>15</c:v>
                </c:pt>
                <c:pt idx="520">
                  <c:v>17</c:v>
                </c:pt>
                <c:pt idx="521">
                  <c:v>19</c:v>
                </c:pt>
                <c:pt idx="522">
                  <c:v>21</c:v>
                </c:pt>
                <c:pt idx="523">
                  <c:v>23</c:v>
                </c:pt>
                <c:pt idx="524">
                  <c:v>25</c:v>
                </c:pt>
                <c:pt idx="525">
                  <c:v>27</c:v>
                </c:pt>
                <c:pt idx="526">
                  <c:v>29</c:v>
                </c:pt>
                <c:pt idx="527">
                  <c:v>31</c:v>
                </c:pt>
                <c:pt idx="528">
                  <c:v>33</c:v>
                </c:pt>
                <c:pt idx="529">
                  <c:v>35</c:v>
                </c:pt>
                <c:pt idx="530">
                  <c:v>37</c:v>
                </c:pt>
                <c:pt idx="531">
                  <c:v>39</c:v>
                </c:pt>
                <c:pt idx="532">
                  <c:v>41</c:v>
                </c:pt>
                <c:pt idx="533">
                  <c:v>43</c:v>
                </c:pt>
                <c:pt idx="534">
                  <c:v>45</c:v>
                </c:pt>
                <c:pt idx="535">
                  <c:v>47</c:v>
                </c:pt>
                <c:pt idx="536">
                  <c:v>49</c:v>
                </c:pt>
                <c:pt idx="537">
                  <c:v>51</c:v>
                </c:pt>
                <c:pt idx="538">
                  <c:v>53</c:v>
                </c:pt>
                <c:pt idx="539">
                  <c:v>55</c:v>
                </c:pt>
                <c:pt idx="540">
                  <c:v>57</c:v>
                </c:pt>
                <c:pt idx="541">
                  <c:v>59</c:v>
                </c:pt>
                <c:pt idx="542">
                  <c:v>61</c:v>
                </c:pt>
                <c:pt idx="543">
                  <c:v>63</c:v>
                </c:pt>
                <c:pt idx="544">
                  <c:v>63</c:v>
                </c:pt>
                <c:pt idx="545">
                  <c:v>61</c:v>
                </c:pt>
                <c:pt idx="546">
                  <c:v>59</c:v>
                </c:pt>
                <c:pt idx="547">
                  <c:v>57</c:v>
                </c:pt>
                <c:pt idx="548">
                  <c:v>55</c:v>
                </c:pt>
                <c:pt idx="549">
                  <c:v>53</c:v>
                </c:pt>
                <c:pt idx="550">
                  <c:v>51</c:v>
                </c:pt>
                <c:pt idx="551">
                  <c:v>49</c:v>
                </c:pt>
                <c:pt idx="552">
                  <c:v>47</c:v>
                </c:pt>
                <c:pt idx="553">
                  <c:v>45</c:v>
                </c:pt>
                <c:pt idx="554">
                  <c:v>43</c:v>
                </c:pt>
                <c:pt idx="555">
                  <c:v>41</c:v>
                </c:pt>
                <c:pt idx="556">
                  <c:v>39</c:v>
                </c:pt>
                <c:pt idx="557">
                  <c:v>37</c:v>
                </c:pt>
                <c:pt idx="558">
                  <c:v>35</c:v>
                </c:pt>
                <c:pt idx="559">
                  <c:v>33</c:v>
                </c:pt>
                <c:pt idx="560">
                  <c:v>31</c:v>
                </c:pt>
                <c:pt idx="561">
                  <c:v>29</c:v>
                </c:pt>
                <c:pt idx="562">
                  <c:v>27</c:v>
                </c:pt>
                <c:pt idx="563">
                  <c:v>25</c:v>
                </c:pt>
                <c:pt idx="564">
                  <c:v>23</c:v>
                </c:pt>
                <c:pt idx="565">
                  <c:v>21</c:v>
                </c:pt>
                <c:pt idx="566">
                  <c:v>19</c:v>
                </c:pt>
                <c:pt idx="567">
                  <c:v>17</c:v>
                </c:pt>
                <c:pt idx="568">
                  <c:v>15</c:v>
                </c:pt>
                <c:pt idx="569">
                  <c:v>13</c:v>
                </c:pt>
                <c:pt idx="570">
                  <c:v>11</c:v>
                </c:pt>
                <c:pt idx="571">
                  <c:v>9</c:v>
                </c:pt>
                <c:pt idx="572">
                  <c:v>7</c:v>
                </c:pt>
                <c:pt idx="573">
                  <c:v>5</c:v>
                </c:pt>
                <c:pt idx="574">
                  <c:v>3</c:v>
                </c:pt>
                <c:pt idx="575">
                  <c:v>1</c:v>
                </c:pt>
                <c:pt idx="576">
                  <c:v>1</c:v>
                </c:pt>
                <c:pt idx="577">
                  <c:v>3</c:v>
                </c:pt>
                <c:pt idx="578">
                  <c:v>5</c:v>
                </c:pt>
                <c:pt idx="579">
                  <c:v>7</c:v>
                </c:pt>
                <c:pt idx="580">
                  <c:v>9</c:v>
                </c:pt>
                <c:pt idx="581">
                  <c:v>11</c:v>
                </c:pt>
                <c:pt idx="582">
                  <c:v>13</c:v>
                </c:pt>
                <c:pt idx="583">
                  <c:v>15</c:v>
                </c:pt>
                <c:pt idx="584">
                  <c:v>17</c:v>
                </c:pt>
                <c:pt idx="585">
                  <c:v>19</c:v>
                </c:pt>
                <c:pt idx="586">
                  <c:v>21</c:v>
                </c:pt>
                <c:pt idx="587">
                  <c:v>23</c:v>
                </c:pt>
                <c:pt idx="588">
                  <c:v>25</c:v>
                </c:pt>
                <c:pt idx="589">
                  <c:v>27</c:v>
                </c:pt>
                <c:pt idx="590">
                  <c:v>29</c:v>
                </c:pt>
                <c:pt idx="591">
                  <c:v>31</c:v>
                </c:pt>
                <c:pt idx="592">
                  <c:v>33</c:v>
                </c:pt>
                <c:pt idx="593">
                  <c:v>35</c:v>
                </c:pt>
                <c:pt idx="594">
                  <c:v>37</c:v>
                </c:pt>
                <c:pt idx="595">
                  <c:v>39</c:v>
                </c:pt>
                <c:pt idx="596">
                  <c:v>41</c:v>
                </c:pt>
                <c:pt idx="597">
                  <c:v>43</c:v>
                </c:pt>
                <c:pt idx="598">
                  <c:v>45</c:v>
                </c:pt>
                <c:pt idx="599">
                  <c:v>47</c:v>
                </c:pt>
                <c:pt idx="600">
                  <c:v>49</c:v>
                </c:pt>
                <c:pt idx="601">
                  <c:v>51</c:v>
                </c:pt>
                <c:pt idx="602">
                  <c:v>53</c:v>
                </c:pt>
                <c:pt idx="603">
                  <c:v>55</c:v>
                </c:pt>
                <c:pt idx="604">
                  <c:v>57</c:v>
                </c:pt>
                <c:pt idx="605">
                  <c:v>59</c:v>
                </c:pt>
                <c:pt idx="606">
                  <c:v>61</c:v>
                </c:pt>
                <c:pt idx="607">
                  <c:v>65</c:v>
                </c:pt>
                <c:pt idx="608">
                  <c:v>63</c:v>
                </c:pt>
                <c:pt idx="609">
                  <c:v>61</c:v>
                </c:pt>
                <c:pt idx="610">
                  <c:v>59</c:v>
                </c:pt>
                <c:pt idx="611">
                  <c:v>57</c:v>
                </c:pt>
                <c:pt idx="612">
                  <c:v>55</c:v>
                </c:pt>
                <c:pt idx="613">
                  <c:v>53</c:v>
                </c:pt>
                <c:pt idx="614">
                  <c:v>51</c:v>
                </c:pt>
                <c:pt idx="615">
                  <c:v>49</c:v>
                </c:pt>
                <c:pt idx="616">
                  <c:v>47</c:v>
                </c:pt>
                <c:pt idx="617">
                  <c:v>45</c:v>
                </c:pt>
                <c:pt idx="618">
                  <c:v>43</c:v>
                </c:pt>
                <c:pt idx="619">
                  <c:v>41</c:v>
                </c:pt>
                <c:pt idx="620">
                  <c:v>39</c:v>
                </c:pt>
                <c:pt idx="621">
                  <c:v>37</c:v>
                </c:pt>
                <c:pt idx="622">
                  <c:v>35</c:v>
                </c:pt>
                <c:pt idx="623">
                  <c:v>33</c:v>
                </c:pt>
                <c:pt idx="624">
                  <c:v>31</c:v>
                </c:pt>
                <c:pt idx="625">
                  <c:v>29</c:v>
                </c:pt>
                <c:pt idx="626">
                  <c:v>27</c:v>
                </c:pt>
                <c:pt idx="627">
                  <c:v>25</c:v>
                </c:pt>
                <c:pt idx="628">
                  <c:v>23</c:v>
                </c:pt>
                <c:pt idx="629">
                  <c:v>21</c:v>
                </c:pt>
                <c:pt idx="630">
                  <c:v>19</c:v>
                </c:pt>
                <c:pt idx="631">
                  <c:v>17</c:v>
                </c:pt>
                <c:pt idx="632">
                  <c:v>15</c:v>
                </c:pt>
                <c:pt idx="633">
                  <c:v>13</c:v>
                </c:pt>
                <c:pt idx="634">
                  <c:v>11</c:v>
                </c:pt>
                <c:pt idx="635">
                  <c:v>9</c:v>
                </c:pt>
                <c:pt idx="636">
                  <c:v>7</c:v>
                </c:pt>
                <c:pt idx="637">
                  <c:v>5</c:v>
                </c:pt>
                <c:pt idx="638">
                  <c:v>3</c:v>
                </c:pt>
                <c:pt idx="639">
                  <c:v>1</c:v>
                </c:pt>
                <c:pt idx="640">
                  <c:v>1</c:v>
                </c:pt>
                <c:pt idx="641">
                  <c:v>3</c:v>
                </c:pt>
                <c:pt idx="642">
                  <c:v>5</c:v>
                </c:pt>
                <c:pt idx="643">
                  <c:v>7</c:v>
                </c:pt>
                <c:pt idx="644">
                  <c:v>9</c:v>
                </c:pt>
                <c:pt idx="645">
                  <c:v>11</c:v>
                </c:pt>
                <c:pt idx="646">
                  <c:v>13</c:v>
                </c:pt>
                <c:pt idx="647">
                  <c:v>15</c:v>
                </c:pt>
                <c:pt idx="648">
                  <c:v>17</c:v>
                </c:pt>
                <c:pt idx="649">
                  <c:v>19</c:v>
                </c:pt>
                <c:pt idx="650">
                  <c:v>21</c:v>
                </c:pt>
                <c:pt idx="651">
                  <c:v>23</c:v>
                </c:pt>
                <c:pt idx="652">
                  <c:v>25</c:v>
                </c:pt>
                <c:pt idx="653">
                  <c:v>27</c:v>
                </c:pt>
                <c:pt idx="654">
                  <c:v>29</c:v>
                </c:pt>
                <c:pt idx="655">
                  <c:v>31</c:v>
                </c:pt>
                <c:pt idx="656">
                  <c:v>33</c:v>
                </c:pt>
                <c:pt idx="657">
                  <c:v>35</c:v>
                </c:pt>
                <c:pt idx="658">
                  <c:v>37</c:v>
                </c:pt>
                <c:pt idx="659">
                  <c:v>39</c:v>
                </c:pt>
                <c:pt idx="660">
                  <c:v>41</c:v>
                </c:pt>
                <c:pt idx="661">
                  <c:v>43</c:v>
                </c:pt>
                <c:pt idx="662">
                  <c:v>45</c:v>
                </c:pt>
                <c:pt idx="663">
                  <c:v>47</c:v>
                </c:pt>
                <c:pt idx="664">
                  <c:v>49</c:v>
                </c:pt>
                <c:pt idx="665">
                  <c:v>51</c:v>
                </c:pt>
                <c:pt idx="666">
                  <c:v>53</c:v>
                </c:pt>
                <c:pt idx="667">
                  <c:v>55</c:v>
                </c:pt>
                <c:pt idx="668">
                  <c:v>57</c:v>
                </c:pt>
                <c:pt idx="669">
                  <c:v>59</c:v>
                </c:pt>
                <c:pt idx="670">
                  <c:v>61</c:v>
                </c:pt>
                <c:pt idx="671">
                  <c:v>63</c:v>
                </c:pt>
                <c:pt idx="672">
                  <c:v>63</c:v>
                </c:pt>
                <c:pt idx="673">
                  <c:v>61</c:v>
                </c:pt>
                <c:pt idx="674">
                  <c:v>59</c:v>
                </c:pt>
                <c:pt idx="675">
                  <c:v>57</c:v>
                </c:pt>
                <c:pt idx="676">
                  <c:v>55</c:v>
                </c:pt>
                <c:pt idx="677">
                  <c:v>53</c:v>
                </c:pt>
                <c:pt idx="678">
                  <c:v>51</c:v>
                </c:pt>
                <c:pt idx="679">
                  <c:v>49</c:v>
                </c:pt>
                <c:pt idx="680">
                  <c:v>47</c:v>
                </c:pt>
                <c:pt idx="681">
                  <c:v>45</c:v>
                </c:pt>
                <c:pt idx="682">
                  <c:v>43</c:v>
                </c:pt>
                <c:pt idx="683">
                  <c:v>41</c:v>
                </c:pt>
                <c:pt idx="684">
                  <c:v>39</c:v>
                </c:pt>
                <c:pt idx="685">
                  <c:v>37</c:v>
                </c:pt>
                <c:pt idx="686">
                  <c:v>35</c:v>
                </c:pt>
                <c:pt idx="687">
                  <c:v>33</c:v>
                </c:pt>
                <c:pt idx="688">
                  <c:v>31</c:v>
                </c:pt>
                <c:pt idx="689">
                  <c:v>29</c:v>
                </c:pt>
                <c:pt idx="690">
                  <c:v>27</c:v>
                </c:pt>
                <c:pt idx="691">
                  <c:v>25</c:v>
                </c:pt>
                <c:pt idx="692">
                  <c:v>23</c:v>
                </c:pt>
                <c:pt idx="693">
                  <c:v>21</c:v>
                </c:pt>
                <c:pt idx="694">
                  <c:v>19</c:v>
                </c:pt>
                <c:pt idx="695">
                  <c:v>17</c:v>
                </c:pt>
                <c:pt idx="696">
                  <c:v>15</c:v>
                </c:pt>
                <c:pt idx="697">
                  <c:v>13</c:v>
                </c:pt>
                <c:pt idx="698">
                  <c:v>11</c:v>
                </c:pt>
                <c:pt idx="699">
                  <c:v>9</c:v>
                </c:pt>
                <c:pt idx="700">
                  <c:v>7</c:v>
                </c:pt>
                <c:pt idx="701">
                  <c:v>5</c:v>
                </c:pt>
                <c:pt idx="702">
                  <c:v>3</c:v>
                </c:pt>
                <c:pt idx="703">
                  <c:v>1</c:v>
                </c:pt>
                <c:pt idx="704">
                  <c:v>1</c:v>
                </c:pt>
                <c:pt idx="705">
                  <c:v>3</c:v>
                </c:pt>
                <c:pt idx="706">
                  <c:v>5</c:v>
                </c:pt>
                <c:pt idx="707">
                  <c:v>7</c:v>
                </c:pt>
                <c:pt idx="708">
                  <c:v>9</c:v>
                </c:pt>
                <c:pt idx="709">
                  <c:v>11</c:v>
                </c:pt>
                <c:pt idx="710">
                  <c:v>13</c:v>
                </c:pt>
                <c:pt idx="711">
                  <c:v>15</c:v>
                </c:pt>
                <c:pt idx="712">
                  <c:v>17</c:v>
                </c:pt>
                <c:pt idx="713">
                  <c:v>19</c:v>
                </c:pt>
                <c:pt idx="714">
                  <c:v>21</c:v>
                </c:pt>
                <c:pt idx="715">
                  <c:v>23</c:v>
                </c:pt>
                <c:pt idx="716">
                  <c:v>25</c:v>
                </c:pt>
                <c:pt idx="717">
                  <c:v>27</c:v>
                </c:pt>
                <c:pt idx="718">
                  <c:v>29</c:v>
                </c:pt>
                <c:pt idx="719">
                  <c:v>31</c:v>
                </c:pt>
                <c:pt idx="720">
                  <c:v>33</c:v>
                </c:pt>
                <c:pt idx="721">
                  <c:v>35</c:v>
                </c:pt>
                <c:pt idx="722">
                  <c:v>37</c:v>
                </c:pt>
                <c:pt idx="723">
                  <c:v>39</c:v>
                </c:pt>
                <c:pt idx="724">
                  <c:v>41</c:v>
                </c:pt>
                <c:pt idx="725">
                  <c:v>43</c:v>
                </c:pt>
                <c:pt idx="726">
                  <c:v>45</c:v>
                </c:pt>
                <c:pt idx="727">
                  <c:v>47</c:v>
                </c:pt>
                <c:pt idx="728">
                  <c:v>49</c:v>
                </c:pt>
                <c:pt idx="729">
                  <c:v>51</c:v>
                </c:pt>
                <c:pt idx="730">
                  <c:v>53</c:v>
                </c:pt>
                <c:pt idx="731">
                  <c:v>55</c:v>
                </c:pt>
                <c:pt idx="732">
                  <c:v>57</c:v>
                </c:pt>
                <c:pt idx="733">
                  <c:v>59</c:v>
                </c:pt>
                <c:pt idx="734">
                  <c:v>61</c:v>
                </c:pt>
                <c:pt idx="735">
                  <c:v>65</c:v>
                </c:pt>
                <c:pt idx="736">
                  <c:v>63</c:v>
                </c:pt>
                <c:pt idx="737">
                  <c:v>61</c:v>
                </c:pt>
                <c:pt idx="738">
                  <c:v>59</c:v>
                </c:pt>
                <c:pt idx="739">
                  <c:v>57</c:v>
                </c:pt>
                <c:pt idx="740">
                  <c:v>55</c:v>
                </c:pt>
                <c:pt idx="741">
                  <c:v>53</c:v>
                </c:pt>
                <c:pt idx="742">
                  <c:v>51</c:v>
                </c:pt>
                <c:pt idx="743">
                  <c:v>49</c:v>
                </c:pt>
                <c:pt idx="744">
                  <c:v>47</c:v>
                </c:pt>
                <c:pt idx="745">
                  <c:v>45</c:v>
                </c:pt>
                <c:pt idx="746">
                  <c:v>43</c:v>
                </c:pt>
                <c:pt idx="747">
                  <c:v>41</c:v>
                </c:pt>
                <c:pt idx="748">
                  <c:v>39</c:v>
                </c:pt>
                <c:pt idx="749">
                  <c:v>37</c:v>
                </c:pt>
                <c:pt idx="750">
                  <c:v>35</c:v>
                </c:pt>
                <c:pt idx="751">
                  <c:v>33</c:v>
                </c:pt>
                <c:pt idx="752">
                  <c:v>31</c:v>
                </c:pt>
                <c:pt idx="753">
                  <c:v>29</c:v>
                </c:pt>
                <c:pt idx="754">
                  <c:v>27</c:v>
                </c:pt>
                <c:pt idx="755">
                  <c:v>25</c:v>
                </c:pt>
                <c:pt idx="756">
                  <c:v>23</c:v>
                </c:pt>
                <c:pt idx="757">
                  <c:v>21</c:v>
                </c:pt>
                <c:pt idx="758">
                  <c:v>19</c:v>
                </c:pt>
                <c:pt idx="759">
                  <c:v>17</c:v>
                </c:pt>
                <c:pt idx="760">
                  <c:v>15</c:v>
                </c:pt>
                <c:pt idx="761">
                  <c:v>13</c:v>
                </c:pt>
                <c:pt idx="762">
                  <c:v>11</c:v>
                </c:pt>
                <c:pt idx="763">
                  <c:v>9</c:v>
                </c:pt>
                <c:pt idx="764">
                  <c:v>7</c:v>
                </c:pt>
                <c:pt idx="765">
                  <c:v>5</c:v>
                </c:pt>
                <c:pt idx="766">
                  <c:v>3</c:v>
                </c:pt>
                <c:pt idx="767">
                  <c:v>1</c:v>
                </c:pt>
                <c:pt idx="768">
                  <c:v>1</c:v>
                </c:pt>
                <c:pt idx="769">
                  <c:v>3</c:v>
                </c:pt>
                <c:pt idx="770">
                  <c:v>5</c:v>
                </c:pt>
                <c:pt idx="771">
                  <c:v>7</c:v>
                </c:pt>
                <c:pt idx="772">
                  <c:v>9</c:v>
                </c:pt>
                <c:pt idx="773">
                  <c:v>11</c:v>
                </c:pt>
                <c:pt idx="774">
                  <c:v>13</c:v>
                </c:pt>
                <c:pt idx="775">
                  <c:v>15</c:v>
                </c:pt>
                <c:pt idx="776">
                  <c:v>17</c:v>
                </c:pt>
                <c:pt idx="777">
                  <c:v>19</c:v>
                </c:pt>
                <c:pt idx="778">
                  <c:v>21</c:v>
                </c:pt>
                <c:pt idx="779">
                  <c:v>23</c:v>
                </c:pt>
                <c:pt idx="780">
                  <c:v>25</c:v>
                </c:pt>
                <c:pt idx="781">
                  <c:v>27</c:v>
                </c:pt>
                <c:pt idx="782">
                  <c:v>29</c:v>
                </c:pt>
                <c:pt idx="783">
                  <c:v>31</c:v>
                </c:pt>
                <c:pt idx="784">
                  <c:v>33</c:v>
                </c:pt>
                <c:pt idx="785">
                  <c:v>35</c:v>
                </c:pt>
                <c:pt idx="786">
                  <c:v>37</c:v>
                </c:pt>
                <c:pt idx="787">
                  <c:v>39</c:v>
                </c:pt>
                <c:pt idx="788">
                  <c:v>41</c:v>
                </c:pt>
                <c:pt idx="789">
                  <c:v>43</c:v>
                </c:pt>
                <c:pt idx="790">
                  <c:v>45</c:v>
                </c:pt>
                <c:pt idx="791">
                  <c:v>47</c:v>
                </c:pt>
                <c:pt idx="792">
                  <c:v>49</c:v>
                </c:pt>
                <c:pt idx="793">
                  <c:v>51</c:v>
                </c:pt>
                <c:pt idx="794">
                  <c:v>53</c:v>
                </c:pt>
                <c:pt idx="795">
                  <c:v>55</c:v>
                </c:pt>
                <c:pt idx="796">
                  <c:v>57</c:v>
                </c:pt>
                <c:pt idx="797">
                  <c:v>59</c:v>
                </c:pt>
                <c:pt idx="798">
                  <c:v>61</c:v>
                </c:pt>
                <c:pt idx="799">
                  <c:v>63</c:v>
                </c:pt>
                <c:pt idx="800">
                  <c:v>63</c:v>
                </c:pt>
                <c:pt idx="801">
                  <c:v>61</c:v>
                </c:pt>
                <c:pt idx="802">
                  <c:v>59</c:v>
                </c:pt>
                <c:pt idx="803">
                  <c:v>57</c:v>
                </c:pt>
                <c:pt idx="804">
                  <c:v>55</c:v>
                </c:pt>
                <c:pt idx="805">
                  <c:v>53</c:v>
                </c:pt>
                <c:pt idx="806">
                  <c:v>51</c:v>
                </c:pt>
                <c:pt idx="807">
                  <c:v>49</c:v>
                </c:pt>
                <c:pt idx="808">
                  <c:v>47</c:v>
                </c:pt>
                <c:pt idx="809">
                  <c:v>45</c:v>
                </c:pt>
                <c:pt idx="810">
                  <c:v>43</c:v>
                </c:pt>
                <c:pt idx="811">
                  <c:v>41</c:v>
                </c:pt>
                <c:pt idx="812">
                  <c:v>39</c:v>
                </c:pt>
                <c:pt idx="813">
                  <c:v>37</c:v>
                </c:pt>
                <c:pt idx="814">
                  <c:v>35</c:v>
                </c:pt>
                <c:pt idx="815">
                  <c:v>33</c:v>
                </c:pt>
                <c:pt idx="816">
                  <c:v>31</c:v>
                </c:pt>
                <c:pt idx="817">
                  <c:v>29</c:v>
                </c:pt>
                <c:pt idx="818">
                  <c:v>27</c:v>
                </c:pt>
                <c:pt idx="819">
                  <c:v>25</c:v>
                </c:pt>
                <c:pt idx="820">
                  <c:v>23</c:v>
                </c:pt>
                <c:pt idx="821">
                  <c:v>21</c:v>
                </c:pt>
                <c:pt idx="822">
                  <c:v>19</c:v>
                </c:pt>
                <c:pt idx="823">
                  <c:v>17</c:v>
                </c:pt>
                <c:pt idx="824">
                  <c:v>15</c:v>
                </c:pt>
                <c:pt idx="825">
                  <c:v>13</c:v>
                </c:pt>
                <c:pt idx="826">
                  <c:v>11</c:v>
                </c:pt>
                <c:pt idx="827">
                  <c:v>9</c:v>
                </c:pt>
                <c:pt idx="828">
                  <c:v>7</c:v>
                </c:pt>
                <c:pt idx="829">
                  <c:v>5</c:v>
                </c:pt>
                <c:pt idx="830">
                  <c:v>3</c:v>
                </c:pt>
                <c:pt idx="831">
                  <c:v>1</c:v>
                </c:pt>
                <c:pt idx="832">
                  <c:v>1</c:v>
                </c:pt>
                <c:pt idx="833">
                  <c:v>3</c:v>
                </c:pt>
                <c:pt idx="834">
                  <c:v>5</c:v>
                </c:pt>
                <c:pt idx="835">
                  <c:v>7</c:v>
                </c:pt>
                <c:pt idx="836">
                  <c:v>9</c:v>
                </c:pt>
                <c:pt idx="837">
                  <c:v>11</c:v>
                </c:pt>
                <c:pt idx="838">
                  <c:v>13</c:v>
                </c:pt>
                <c:pt idx="839">
                  <c:v>15</c:v>
                </c:pt>
                <c:pt idx="840">
                  <c:v>17</c:v>
                </c:pt>
                <c:pt idx="841">
                  <c:v>19</c:v>
                </c:pt>
                <c:pt idx="842">
                  <c:v>21</c:v>
                </c:pt>
                <c:pt idx="843">
                  <c:v>23</c:v>
                </c:pt>
                <c:pt idx="844">
                  <c:v>25</c:v>
                </c:pt>
                <c:pt idx="845">
                  <c:v>27</c:v>
                </c:pt>
                <c:pt idx="846">
                  <c:v>29</c:v>
                </c:pt>
                <c:pt idx="847">
                  <c:v>31</c:v>
                </c:pt>
                <c:pt idx="848">
                  <c:v>33</c:v>
                </c:pt>
                <c:pt idx="849">
                  <c:v>35</c:v>
                </c:pt>
                <c:pt idx="850">
                  <c:v>37</c:v>
                </c:pt>
                <c:pt idx="851">
                  <c:v>39</c:v>
                </c:pt>
                <c:pt idx="852">
                  <c:v>41</c:v>
                </c:pt>
                <c:pt idx="853">
                  <c:v>43</c:v>
                </c:pt>
                <c:pt idx="854">
                  <c:v>45</c:v>
                </c:pt>
                <c:pt idx="855">
                  <c:v>47</c:v>
                </c:pt>
                <c:pt idx="856">
                  <c:v>49</c:v>
                </c:pt>
                <c:pt idx="857">
                  <c:v>51</c:v>
                </c:pt>
                <c:pt idx="858">
                  <c:v>53</c:v>
                </c:pt>
                <c:pt idx="859">
                  <c:v>55</c:v>
                </c:pt>
                <c:pt idx="860">
                  <c:v>57</c:v>
                </c:pt>
                <c:pt idx="861">
                  <c:v>59</c:v>
                </c:pt>
                <c:pt idx="862">
                  <c:v>61</c:v>
                </c:pt>
                <c:pt idx="863">
                  <c:v>65</c:v>
                </c:pt>
                <c:pt idx="864">
                  <c:v>63</c:v>
                </c:pt>
                <c:pt idx="865">
                  <c:v>61</c:v>
                </c:pt>
                <c:pt idx="866">
                  <c:v>59</c:v>
                </c:pt>
                <c:pt idx="867">
                  <c:v>57</c:v>
                </c:pt>
                <c:pt idx="868">
                  <c:v>55</c:v>
                </c:pt>
                <c:pt idx="869">
                  <c:v>53</c:v>
                </c:pt>
                <c:pt idx="870">
                  <c:v>51</c:v>
                </c:pt>
                <c:pt idx="871">
                  <c:v>49</c:v>
                </c:pt>
                <c:pt idx="872">
                  <c:v>47</c:v>
                </c:pt>
                <c:pt idx="873">
                  <c:v>45</c:v>
                </c:pt>
                <c:pt idx="874">
                  <c:v>43</c:v>
                </c:pt>
                <c:pt idx="875">
                  <c:v>41</c:v>
                </c:pt>
                <c:pt idx="876">
                  <c:v>39</c:v>
                </c:pt>
                <c:pt idx="877">
                  <c:v>37</c:v>
                </c:pt>
                <c:pt idx="878">
                  <c:v>35</c:v>
                </c:pt>
                <c:pt idx="879">
                  <c:v>33</c:v>
                </c:pt>
                <c:pt idx="880">
                  <c:v>31</c:v>
                </c:pt>
                <c:pt idx="881">
                  <c:v>29</c:v>
                </c:pt>
                <c:pt idx="882">
                  <c:v>27</c:v>
                </c:pt>
                <c:pt idx="883">
                  <c:v>25</c:v>
                </c:pt>
                <c:pt idx="884">
                  <c:v>23</c:v>
                </c:pt>
                <c:pt idx="885">
                  <c:v>21</c:v>
                </c:pt>
                <c:pt idx="886">
                  <c:v>19</c:v>
                </c:pt>
                <c:pt idx="887">
                  <c:v>17</c:v>
                </c:pt>
                <c:pt idx="888">
                  <c:v>15</c:v>
                </c:pt>
                <c:pt idx="889">
                  <c:v>13</c:v>
                </c:pt>
                <c:pt idx="890">
                  <c:v>11</c:v>
                </c:pt>
                <c:pt idx="891">
                  <c:v>9</c:v>
                </c:pt>
                <c:pt idx="892">
                  <c:v>7</c:v>
                </c:pt>
                <c:pt idx="893">
                  <c:v>5</c:v>
                </c:pt>
                <c:pt idx="894">
                  <c:v>3</c:v>
                </c:pt>
                <c:pt idx="895">
                  <c:v>1</c:v>
                </c:pt>
                <c:pt idx="896">
                  <c:v>1</c:v>
                </c:pt>
                <c:pt idx="897">
                  <c:v>3</c:v>
                </c:pt>
                <c:pt idx="898">
                  <c:v>5</c:v>
                </c:pt>
                <c:pt idx="899">
                  <c:v>7</c:v>
                </c:pt>
                <c:pt idx="900">
                  <c:v>9</c:v>
                </c:pt>
                <c:pt idx="901">
                  <c:v>11</c:v>
                </c:pt>
                <c:pt idx="902">
                  <c:v>13</c:v>
                </c:pt>
                <c:pt idx="903">
                  <c:v>15</c:v>
                </c:pt>
                <c:pt idx="904">
                  <c:v>17</c:v>
                </c:pt>
                <c:pt idx="905">
                  <c:v>19</c:v>
                </c:pt>
                <c:pt idx="906">
                  <c:v>21</c:v>
                </c:pt>
                <c:pt idx="907">
                  <c:v>23</c:v>
                </c:pt>
                <c:pt idx="908">
                  <c:v>25</c:v>
                </c:pt>
                <c:pt idx="909">
                  <c:v>27</c:v>
                </c:pt>
                <c:pt idx="910">
                  <c:v>29</c:v>
                </c:pt>
                <c:pt idx="911">
                  <c:v>31</c:v>
                </c:pt>
                <c:pt idx="912">
                  <c:v>33</c:v>
                </c:pt>
                <c:pt idx="913">
                  <c:v>35</c:v>
                </c:pt>
                <c:pt idx="914">
                  <c:v>37</c:v>
                </c:pt>
                <c:pt idx="915">
                  <c:v>39</c:v>
                </c:pt>
                <c:pt idx="916">
                  <c:v>41</c:v>
                </c:pt>
                <c:pt idx="917">
                  <c:v>43</c:v>
                </c:pt>
                <c:pt idx="918">
                  <c:v>45</c:v>
                </c:pt>
                <c:pt idx="919">
                  <c:v>47</c:v>
                </c:pt>
                <c:pt idx="920">
                  <c:v>49</c:v>
                </c:pt>
                <c:pt idx="921">
                  <c:v>51</c:v>
                </c:pt>
                <c:pt idx="922">
                  <c:v>53</c:v>
                </c:pt>
                <c:pt idx="923">
                  <c:v>55</c:v>
                </c:pt>
                <c:pt idx="924">
                  <c:v>57</c:v>
                </c:pt>
                <c:pt idx="925">
                  <c:v>59</c:v>
                </c:pt>
                <c:pt idx="926">
                  <c:v>61</c:v>
                </c:pt>
                <c:pt idx="927">
                  <c:v>63</c:v>
                </c:pt>
                <c:pt idx="928">
                  <c:v>63</c:v>
                </c:pt>
                <c:pt idx="929">
                  <c:v>61</c:v>
                </c:pt>
                <c:pt idx="930">
                  <c:v>59</c:v>
                </c:pt>
                <c:pt idx="931">
                  <c:v>57</c:v>
                </c:pt>
                <c:pt idx="932">
                  <c:v>55</c:v>
                </c:pt>
                <c:pt idx="933">
                  <c:v>53</c:v>
                </c:pt>
                <c:pt idx="934">
                  <c:v>51</c:v>
                </c:pt>
                <c:pt idx="935">
                  <c:v>49</c:v>
                </c:pt>
                <c:pt idx="936">
                  <c:v>47</c:v>
                </c:pt>
                <c:pt idx="937">
                  <c:v>45</c:v>
                </c:pt>
                <c:pt idx="938">
                  <c:v>43</c:v>
                </c:pt>
                <c:pt idx="939">
                  <c:v>41</c:v>
                </c:pt>
                <c:pt idx="940">
                  <c:v>39</c:v>
                </c:pt>
                <c:pt idx="941">
                  <c:v>37</c:v>
                </c:pt>
                <c:pt idx="942">
                  <c:v>35</c:v>
                </c:pt>
                <c:pt idx="943">
                  <c:v>33</c:v>
                </c:pt>
                <c:pt idx="944">
                  <c:v>31</c:v>
                </c:pt>
                <c:pt idx="945">
                  <c:v>29</c:v>
                </c:pt>
                <c:pt idx="946">
                  <c:v>27</c:v>
                </c:pt>
                <c:pt idx="947">
                  <c:v>25</c:v>
                </c:pt>
                <c:pt idx="948">
                  <c:v>23</c:v>
                </c:pt>
                <c:pt idx="949">
                  <c:v>21</c:v>
                </c:pt>
                <c:pt idx="950">
                  <c:v>19</c:v>
                </c:pt>
                <c:pt idx="951">
                  <c:v>17</c:v>
                </c:pt>
                <c:pt idx="952">
                  <c:v>15</c:v>
                </c:pt>
                <c:pt idx="953">
                  <c:v>13</c:v>
                </c:pt>
                <c:pt idx="954">
                  <c:v>11</c:v>
                </c:pt>
                <c:pt idx="955">
                  <c:v>9</c:v>
                </c:pt>
                <c:pt idx="956">
                  <c:v>7</c:v>
                </c:pt>
                <c:pt idx="957">
                  <c:v>5</c:v>
                </c:pt>
                <c:pt idx="958">
                  <c:v>3</c:v>
                </c:pt>
                <c:pt idx="959">
                  <c:v>1</c:v>
                </c:pt>
                <c:pt idx="960">
                  <c:v>1</c:v>
                </c:pt>
                <c:pt idx="961">
                  <c:v>3</c:v>
                </c:pt>
                <c:pt idx="962">
                  <c:v>5</c:v>
                </c:pt>
                <c:pt idx="963">
                  <c:v>7</c:v>
                </c:pt>
                <c:pt idx="964">
                  <c:v>9</c:v>
                </c:pt>
                <c:pt idx="965">
                  <c:v>11</c:v>
                </c:pt>
                <c:pt idx="966">
                  <c:v>13</c:v>
                </c:pt>
                <c:pt idx="967">
                  <c:v>15</c:v>
                </c:pt>
                <c:pt idx="968">
                  <c:v>17</c:v>
                </c:pt>
                <c:pt idx="969">
                  <c:v>19</c:v>
                </c:pt>
                <c:pt idx="970">
                  <c:v>21</c:v>
                </c:pt>
                <c:pt idx="971">
                  <c:v>23</c:v>
                </c:pt>
                <c:pt idx="972">
                  <c:v>25</c:v>
                </c:pt>
                <c:pt idx="973">
                  <c:v>27</c:v>
                </c:pt>
                <c:pt idx="974">
                  <c:v>29</c:v>
                </c:pt>
                <c:pt idx="975">
                  <c:v>31</c:v>
                </c:pt>
                <c:pt idx="976">
                  <c:v>33</c:v>
                </c:pt>
                <c:pt idx="977">
                  <c:v>35</c:v>
                </c:pt>
                <c:pt idx="978">
                  <c:v>37</c:v>
                </c:pt>
                <c:pt idx="979">
                  <c:v>39</c:v>
                </c:pt>
                <c:pt idx="980">
                  <c:v>41</c:v>
                </c:pt>
                <c:pt idx="981">
                  <c:v>43</c:v>
                </c:pt>
                <c:pt idx="982">
                  <c:v>45</c:v>
                </c:pt>
                <c:pt idx="983">
                  <c:v>47</c:v>
                </c:pt>
                <c:pt idx="984">
                  <c:v>49</c:v>
                </c:pt>
                <c:pt idx="985">
                  <c:v>51</c:v>
                </c:pt>
                <c:pt idx="986">
                  <c:v>53</c:v>
                </c:pt>
                <c:pt idx="987">
                  <c:v>55</c:v>
                </c:pt>
                <c:pt idx="988">
                  <c:v>57</c:v>
                </c:pt>
                <c:pt idx="989">
                  <c:v>59</c:v>
                </c:pt>
                <c:pt idx="990">
                  <c:v>61</c:v>
                </c:pt>
                <c:pt idx="991">
                  <c:v>65</c:v>
                </c:pt>
                <c:pt idx="992">
                  <c:v>63</c:v>
                </c:pt>
                <c:pt idx="993">
                  <c:v>61</c:v>
                </c:pt>
                <c:pt idx="994">
                  <c:v>59</c:v>
                </c:pt>
                <c:pt idx="995">
                  <c:v>57</c:v>
                </c:pt>
                <c:pt idx="996">
                  <c:v>55</c:v>
                </c:pt>
                <c:pt idx="997">
                  <c:v>53</c:v>
                </c:pt>
                <c:pt idx="998">
                  <c:v>51</c:v>
                </c:pt>
                <c:pt idx="999">
                  <c:v>49</c:v>
                </c:pt>
              </c:numCache>
            </c:numRef>
          </c:yVal>
          <c:smooth val="0"/>
          <c:extLst>
            <c:ext xmlns:c16="http://schemas.microsoft.com/office/drawing/2014/chart" uri="{C3380CC4-5D6E-409C-BE32-E72D297353CC}">
              <c16:uniqueId val="{00000000-EC83-47B2-B228-1F5835A0BC40}"/>
            </c:ext>
          </c:extLst>
        </c:ser>
        <c:dLbls>
          <c:showLegendKey val="0"/>
          <c:showVal val="0"/>
          <c:showCatName val="0"/>
          <c:showSerName val="0"/>
          <c:showPercent val="0"/>
          <c:showBubbleSize val="0"/>
        </c:dLbls>
        <c:axId val="1483398591"/>
        <c:axId val="1996600927"/>
      </c:scatterChart>
      <c:valAx>
        <c:axId val="1483398591"/>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multiplied base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96600927"/>
        <c:crosses val="autoZero"/>
        <c:crossBetween val="midCat"/>
      </c:valAx>
      <c:valAx>
        <c:axId val="19966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discrepancy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83398591"/>
        <c:crossesAt val="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Floating point</a:t>
            </a:r>
            <a:r>
              <a:rPr lang="pl-PL" sz="1400" b="0" i="0" baseline="0">
                <a:effectLst/>
              </a:rPr>
              <a:t> (64-bit)</a:t>
            </a:r>
            <a:r>
              <a:rPr lang="en-US" sz="1400" b="0" i="0" baseline="0">
                <a:effectLst/>
              </a:rPr>
              <a:t> - integer addition discrepancy</a:t>
            </a: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tx>
            <c:v>Floating point (64-bit) - integer addition discrepancy</c:v>
          </c:tx>
          <c:spPr>
            <a:ln w="19050" cap="rnd">
              <a:solidFill>
                <a:schemeClr val="accent1"/>
              </a:solidFill>
              <a:round/>
            </a:ln>
            <a:effectLst/>
          </c:spPr>
          <c:marker>
            <c:symbol val="none"/>
          </c:marker>
          <c:trendline>
            <c:spPr>
              <a:ln w="19050" cap="rnd">
                <a:solidFill>
                  <a:srgbClr val="FF0000"/>
                </a:solidFill>
                <a:prstDash val="sysDot"/>
              </a:ln>
              <a:effectLst/>
            </c:spPr>
            <c:trendlineType val="linear"/>
            <c:dispRSqr val="0"/>
            <c:dispEq val="0"/>
          </c:trendline>
          <c:xVal>
            <c:numRef>
              <c:f>[Charts.xlsx]double_int64_data!$A$2:$A$1001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[Charts.xlsx]double_int64_data!$H$2:$H$1001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1</c:v>
                </c:pt>
                <c:pt idx="257">
                  <c:v>1</c:v>
                </c:pt>
                <c:pt idx="258">
                  <c:v>3</c:v>
                </c:pt>
                <c:pt idx="259">
                  <c:v>1</c:v>
                </c:pt>
                <c:pt idx="260">
                  <c:v>1</c:v>
                </c:pt>
                <c:pt idx="261">
                  <c:v>1</c:v>
                </c:pt>
                <c:pt idx="262">
                  <c:v>3</c:v>
                </c:pt>
                <c:pt idx="263">
                  <c:v>1</c:v>
                </c:pt>
                <c:pt idx="264">
                  <c:v>1</c:v>
                </c:pt>
                <c:pt idx="265">
                  <c:v>1</c:v>
                </c:pt>
                <c:pt idx="266">
                  <c:v>3</c:v>
                </c:pt>
                <c:pt idx="267">
                  <c:v>1</c:v>
                </c:pt>
                <c:pt idx="268">
                  <c:v>1</c:v>
                </c:pt>
                <c:pt idx="269">
                  <c:v>1</c:v>
                </c:pt>
                <c:pt idx="270">
                  <c:v>3</c:v>
                </c:pt>
                <c:pt idx="271">
                  <c:v>1</c:v>
                </c:pt>
                <c:pt idx="272">
                  <c:v>1</c:v>
                </c:pt>
                <c:pt idx="273">
                  <c:v>1</c:v>
                </c:pt>
                <c:pt idx="274">
                  <c:v>3</c:v>
                </c:pt>
                <c:pt idx="275">
                  <c:v>1</c:v>
                </c:pt>
                <c:pt idx="276">
                  <c:v>1</c:v>
                </c:pt>
                <c:pt idx="277">
                  <c:v>1</c:v>
                </c:pt>
                <c:pt idx="278">
                  <c:v>3</c:v>
                </c:pt>
                <c:pt idx="279">
                  <c:v>1</c:v>
                </c:pt>
                <c:pt idx="280">
                  <c:v>1</c:v>
                </c:pt>
                <c:pt idx="281">
                  <c:v>1</c:v>
                </c:pt>
                <c:pt idx="282">
                  <c:v>3</c:v>
                </c:pt>
                <c:pt idx="283">
                  <c:v>1</c:v>
                </c:pt>
                <c:pt idx="284">
                  <c:v>1</c:v>
                </c:pt>
                <c:pt idx="285">
                  <c:v>1</c:v>
                </c:pt>
                <c:pt idx="286">
                  <c:v>3</c:v>
                </c:pt>
                <c:pt idx="287">
                  <c:v>1</c:v>
                </c:pt>
                <c:pt idx="288">
                  <c:v>1</c:v>
                </c:pt>
                <c:pt idx="289">
                  <c:v>1</c:v>
                </c:pt>
                <c:pt idx="290">
                  <c:v>3</c:v>
                </c:pt>
                <c:pt idx="291">
                  <c:v>1</c:v>
                </c:pt>
                <c:pt idx="292">
                  <c:v>1</c:v>
                </c:pt>
                <c:pt idx="293">
                  <c:v>1</c:v>
                </c:pt>
                <c:pt idx="294">
                  <c:v>3</c:v>
                </c:pt>
                <c:pt idx="295">
                  <c:v>1</c:v>
                </c:pt>
                <c:pt idx="296">
                  <c:v>1</c:v>
                </c:pt>
                <c:pt idx="297">
                  <c:v>1</c:v>
                </c:pt>
                <c:pt idx="298">
                  <c:v>3</c:v>
                </c:pt>
                <c:pt idx="299">
                  <c:v>1</c:v>
                </c:pt>
                <c:pt idx="300">
                  <c:v>1</c:v>
                </c:pt>
                <c:pt idx="301">
                  <c:v>1</c:v>
                </c:pt>
                <c:pt idx="302">
                  <c:v>3</c:v>
                </c:pt>
                <c:pt idx="303">
                  <c:v>1</c:v>
                </c:pt>
                <c:pt idx="304">
                  <c:v>1</c:v>
                </c:pt>
                <c:pt idx="305">
                  <c:v>1</c:v>
                </c:pt>
                <c:pt idx="306">
                  <c:v>3</c:v>
                </c:pt>
                <c:pt idx="307">
                  <c:v>1</c:v>
                </c:pt>
                <c:pt idx="308">
                  <c:v>1</c:v>
                </c:pt>
                <c:pt idx="309">
                  <c:v>1</c:v>
                </c:pt>
                <c:pt idx="310">
                  <c:v>3</c:v>
                </c:pt>
                <c:pt idx="311">
                  <c:v>1</c:v>
                </c:pt>
                <c:pt idx="312">
                  <c:v>1</c:v>
                </c:pt>
                <c:pt idx="313">
                  <c:v>1</c:v>
                </c:pt>
                <c:pt idx="314">
                  <c:v>3</c:v>
                </c:pt>
                <c:pt idx="315">
                  <c:v>1</c:v>
                </c:pt>
                <c:pt idx="316">
                  <c:v>1</c:v>
                </c:pt>
                <c:pt idx="317">
                  <c:v>1</c:v>
                </c:pt>
                <c:pt idx="318">
                  <c:v>3</c:v>
                </c:pt>
                <c:pt idx="319">
                  <c:v>1</c:v>
                </c:pt>
                <c:pt idx="320">
                  <c:v>1</c:v>
                </c:pt>
                <c:pt idx="321">
                  <c:v>1</c:v>
                </c:pt>
                <c:pt idx="322">
                  <c:v>3</c:v>
                </c:pt>
                <c:pt idx="323">
                  <c:v>1</c:v>
                </c:pt>
                <c:pt idx="324">
                  <c:v>1</c:v>
                </c:pt>
                <c:pt idx="325">
                  <c:v>1</c:v>
                </c:pt>
                <c:pt idx="326">
                  <c:v>3</c:v>
                </c:pt>
                <c:pt idx="327">
                  <c:v>1</c:v>
                </c:pt>
                <c:pt idx="328">
                  <c:v>1</c:v>
                </c:pt>
                <c:pt idx="329">
                  <c:v>1</c:v>
                </c:pt>
                <c:pt idx="330">
                  <c:v>3</c:v>
                </c:pt>
                <c:pt idx="331">
                  <c:v>1</c:v>
                </c:pt>
                <c:pt idx="332">
                  <c:v>1</c:v>
                </c:pt>
                <c:pt idx="333">
                  <c:v>1</c:v>
                </c:pt>
                <c:pt idx="334">
                  <c:v>3</c:v>
                </c:pt>
                <c:pt idx="335">
                  <c:v>1</c:v>
                </c:pt>
                <c:pt idx="336">
                  <c:v>1</c:v>
                </c:pt>
                <c:pt idx="337">
                  <c:v>1</c:v>
                </c:pt>
                <c:pt idx="338">
                  <c:v>3</c:v>
                </c:pt>
                <c:pt idx="339">
                  <c:v>1</c:v>
                </c:pt>
                <c:pt idx="340">
                  <c:v>1</c:v>
                </c:pt>
                <c:pt idx="341">
                  <c:v>1</c:v>
                </c:pt>
                <c:pt idx="342">
                  <c:v>3</c:v>
                </c:pt>
                <c:pt idx="343">
                  <c:v>1</c:v>
                </c:pt>
                <c:pt idx="344">
                  <c:v>1</c:v>
                </c:pt>
                <c:pt idx="345">
                  <c:v>1</c:v>
                </c:pt>
                <c:pt idx="346">
                  <c:v>3</c:v>
                </c:pt>
                <c:pt idx="347">
                  <c:v>1</c:v>
                </c:pt>
                <c:pt idx="348">
                  <c:v>1</c:v>
                </c:pt>
                <c:pt idx="349">
                  <c:v>1</c:v>
                </c:pt>
                <c:pt idx="350">
                  <c:v>3</c:v>
                </c:pt>
                <c:pt idx="351">
                  <c:v>1</c:v>
                </c:pt>
                <c:pt idx="352">
                  <c:v>1</c:v>
                </c:pt>
                <c:pt idx="353">
                  <c:v>1</c:v>
                </c:pt>
                <c:pt idx="354">
                  <c:v>3</c:v>
                </c:pt>
                <c:pt idx="355">
                  <c:v>1</c:v>
                </c:pt>
                <c:pt idx="356">
                  <c:v>1</c:v>
                </c:pt>
                <c:pt idx="357">
                  <c:v>1</c:v>
                </c:pt>
                <c:pt idx="358">
                  <c:v>3</c:v>
                </c:pt>
                <c:pt idx="359">
                  <c:v>1</c:v>
                </c:pt>
                <c:pt idx="360">
                  <c:v>1</c:v>
                </c:pt>
                <c:pt idx="361">
                  <c:v>1</c:v>
                </c:pt>
                <c:pt idx="362">
                  <c:v>3</c:v>
                </c:pt>
                <c:pt idx="363">
                  <c:v>1</c:v>
                </c:pt>
                <c:pt idx="364">
                  <c:v>1</c:v>
                </c:pt>
                <c:pt idx="365">
                  <c:v>1</c:v>
                </c:pt>
                <c:pt idx="366">
                  <c:v>3</c:v>
                </c:pt>
                <c:pt idx="367">
                  <c:v>1</c:v>
                </c:pt>
                <c:pt idx="368">
                  <c:v>1</c:v>
                </c:pt>
                <c:pt idx="369">
                  <c:v>1</c:v>
                </c:pt>
                <c:pt idx="370">
                  <c:v>3</c:v>
                </c:pt>
                <c:pt idx="371">
                  <c:v>1</c:v>
                </c:pt>
                <c:pt idx="372">
                  <c:v>1</c:v>
                </c:pt>
                <c:pt idx="373">
                  <c:v>1</c:v>
                </c:pt>
                <c:pt idx="374">
                  <c:v>3</c:v>
                </c:pt>
                <c:pt idx="375">
                  <c:v>1</c:v>
                </c:pt>
                <c:pt idx="376">
                  <c:v>1</c:v>
                </c:pt>
                <c:pt idx="377">
                  <c:v>1</c:v>
                </c:pt>
                <c:pt idx="378">
                  <c:v>3</c:v>
                </c:pt>
                <c:pt idx="379">
                  <c:v>1</c:v>
                </c:pt>
                <c:pt idx="380">
                  <c:v>1</c:v>
                </c:pt>
                <c:pt idx="381">
                  <c:v>1</c:v>
                </c:pt>
                <c:pt idx="382">
                  <c:v>3</c:v>
                </c:pt>
                <c:pt idx="383">
                  <c:v>1</c:v>
                </c:pt>
                <c:pt idx="384">
                  <c:v>1</c:v>
                </c:pt>
                <c:pt idx="385">
                  <c:v>1</c:v>
                </c:pt>
                <c:pt idx="386">
                  <c:v>3</c:v>
                </c:pt>
                <c:pt idx="387">
                  <c:v>1</c:v>
                </c:pt>
                <c:pt idx="388">
                  <c:v>1</c:v>
                </c:pt>
                <c:pt idx="389">
                  <c:v>1</c:v>
                </c:pt>
                <c:pt idx="390">
                  <c:v>3</c:v>
                </c:pt>
                <c:pt idx="391">
                  <c:v>1</c:v>
                </c:pt>
                <c:pt idx="392">
                  <c:v>1</c:v>
                </c:pt>
                <c:pt idx="393">
                  <c:v>1</c:v>
                </c:pt>
                <c:pt idx="394">
                  <c:v>3</c:v>
                </c:pt>
                <c:pt idx="395">
                  <c:v>1</c:v>
                </c:pt>
                <c:pt idx="396">
                  <c:v>1</c:v>
                </c:pt>
                <c:pt idx="397">
                  <c:v>1</c:v>
                </c:pt>
                <c:pt idx="398">
                  <c:v>3</c:v>
                </c:pt>
                <c:pt idx="399">
                  <c:v>1</c:v>
                </c:pt>
                <c:pt idx="400">
                  <c:v>1</c:v>
                </c:pt>
                <c:pt idx="401">
                  <c:v>1</c:v>
                </c:pt>
                <c:pt idx="402">
                  <c:v>3</c:v>
                </c:pt>
                <c:pt idx="403">
                  <c:v>1</c:v>
                </c:pt>
                <c:pt idx="404">
                  <c:v>1</c:v>
                </c:pt>
                <c:pt idx="405">
                  <c:v>1</c:v>
                </c:pt>
                <c:pt idx="406">
                  <c:v>3</c:v>
                </c:pt>
                <c:pt idx="407">
                  <c:v>1</c:v>
                </c:pt>
                <c:pt idx="408">
                  <c:v>1</c:v>
                </c:pt>
                <c:pt idx="409">
                  <c:v>1</c:v>
                </c:pt>
                <c:pt idx="410">
                  <c:v>3</c:v>
                </c:pt>
                <c:pt idx="411">
                  <c:v>1</c:v>
                </c:pt>
                <c:pt idx="412">
                  <c:v>1</c:v>
                </c:pt>
                <c:pt idx="413">
                  <c:v>1</c:v>
                </c:pt>
                <c:pt idx="414">
                  <c:v>3</c:v>
                </c:pt>
                <c:pt idx="415">
                  <c:v>1</c:v>
                </c:pt>
                <c:pt idx="416">
                  <c:v>1</c:v>
                </c:pt>
                <c:pt idx="417">
                  <c:v>1</c:v>
                </c:pt>
                <c:pt idx="418">
                  <c:v>3</c:v>
                </c:pt>
                <c:pt idx="419">
                  <c:v>1</c:v>
                </c:pt>
                <c:pt idx="420">
                  <c:v>1</c:v>
                </c:pt>
                <c:pt idx="421">
                  <c:v>1</c:v>
                </c:pt>
                <c:pt idx="422">
                  <c:v>3</c:v>
                </c:pt>
                <c:pt idx="423">
                  <c:v>1</c:v>
                </c:pt>
                <c:pt idx="424">
                  <c:v>1</c:v>
                </c:pt>
                <c:pt idx="425">
                  <c:v>1</c:v>
                </c:pt>
                <c:pt idx="426">
                  <c:v>3</c:v>
                </c:pt>
                <c:pt idx="427">
                  <c:v>1</c:v>
                </c:pt>
                <c:pt idx="428">
                  <c:v>1</c:v>
                </c:pt>
                <c:pt idx="429">
                  <c:v>1</c:v>
                </c:pt>
                <c:pt idx="430">
                  <c:v>3</c:v>
                </c:pt>
                <c:pt idx="431">
                  <c:v>1</c:v>
                </c:pt>
                <c:pt idx="432">
                  <c:v>1</c:v>
                </c:pt>
                <c:pt idx="433">
                  <c:v>1</c:v>
                </c:pt>
                <c:pt idx="434">
                  <c:v>3</c:v>
                </c:pt>
                <c:pt idx="435">
                  <c:v>1</c:v>
                </c:pt>
                <c:pt idx="436">
                  <c:v>1</c:v>
                </c:pt>
                <c:pt idx="437">
                  <c:v>1</c:v>
                </c:pt>
                <c:pt idx="438">
                  <c:v>3</c:v>
                </c:pt>
                <c:pt idx="439">
                  <c:v>1</c:v>
                </c:pt>
                <c:pt idx="440">
                  <c:v>1</c:v>
                </c:pt>
                <c:pt idx="441">
                  <c:v>1</c:v>
                </c:pt>
                <c:pt idx="442">
                  <c:v>3</c:v>
                </c:pt>
                <c:pt idx="443">
                  <c:v>1</c:v>
                </c:pt>
                <c:pt idx="444">
                  <c:v>1</c:v>
                </c:pt>
                <c:pt idx="445">
                  <c:v>1</c:v>
                </c:pt>
                <c:pt idx="446">
                  <c:v>3</c:v>
                </c:pt>
                <c:pt idx="447">
                  <c:v>1</c:v>
                </c:pt>
                <c:pt idx="448">
                  <c:v>1</c:v>
                </c:pt>
                <c:pt idx="449">
                  <c:v>1</c:v>
                </c:pt>
                <c:pt idx="450">
                  <c:v>3</c:v>
                </c:pt>
                <c:pt idx="451">
                  <c:v>1</c:v>
                </c:pt>
                <c:pt idx="452">
                  <c:v>1</c:v>
                </c:pt>
                <c:pt idx="453">
                  <c:v>1</c:v>
                </c:pt>
                <c:pt idx="454">
                  <c:v>3</c:v>
                </c:pt>
                <c:pt idx="455">
                  <c:v>1</c:v>
                </c:pt>
                <c:pt idx="456">
                  <c:v>1</c:v>
                </c:pt>
                <c:pt idx="457">
                  <c:v>1</c:v>
                </c:pt>
                <c:pt idx="458">
                  <c:v>3</c:v>
                </c:pt>
                <c:pt idx="459">
                  <c:v>1</c:v>
                </c:pt>
                <c:pt idx="460">
                  <c:v>1</c:v>
                </c:pt>
                <c:pt idx="461">
                  <c:v>1</c:v>
                </c:pt>
                <c:pt idx="462">
                  <c:v>3</c:v>
                </c:pt>
                <c:pt idx="463">
                  <c:v>1</c:v>
                </c:pt>
                <c:pt idx="464">
                  <c:v>1</c:v>
                </c:pt>
                <c:pt idx="465">
                  <c:v>1</c:v>
                </c:pt>
                <c:pt idx="466">
                  <c:v>3</c:v>
                </c:pt>
                <c:pt idx="467">
                  <c:v>1</c:v>
                </c:pt>
                <c:pt idx="468">
                  <c:v>1</c:v>
                </c:pt>
                <c:pt idx="469">
                  <c:v>1</c:v>
                </c:pt>
                <c:pt idx="470">
                  <c:v>3</c:v>
                </c:pt>
                <c:pt idx="471">
                  <c:v>1</c:v>
                </c:pt>
                <c:pt idx="472">
                  <c:v>1</c:v>
                </c:pt>
                <c:pt idx="473">
                  <c:v>1</c:v>
                </c:pt>
                <c:pt idx="474">
                  <c:v>3</c:v>
                </c:pt>
                <c:pt idx="475">
                  <c:v>1</c:v>
                </c:pt>
                <c:pt idx="476">
                  <c:v>1</c:v>
                </c:pt>
                <c:pt idx="477">
                  <c:v>1</c:v>
                </c:pt>
                <c:pt idx="478">
                  <c:v>3</c:v>
                </c:pt>
                <c:pt idx="479">
                  <c:v>1</c:v>
                </c:pt>
                <c:pt idx="480">
                  <c:v>1</c:v>
                </c:pt>
                <c:pt idx="481">
                  <c:v>1</c:v>
                </c:pt>
                <c:pt idx="482">
                  <c:v>3</c:v>
                </c:pt>
                <c:pt idx="483">
                  <c:v>1</c:v>
                </c:pt>
                <c:pt idx="484">
                  <c:v>1</c:v>
                </c:pt>
                <c:pt idx="485">
                  <c:v>1</c:v>
                </c:pt>
                <c:pt idx="486">
                  <c:v>3</c:v>
                </c:pt>
                <c:pt idx="487">
                  <c:v>1</c:v>
                </c:pt>
                <c:pt idx="488">
                  <c:v>1</c:v>
                </c:pt>
                <c:pt idx="489">
                  <c:v>1</c:v>
                </c:pt>
                <c:pt idx="490">
                  <c:v>3</c:v>
                </c:pt>
                <c:pt idx="491">
                  <c:v>1</c:v>
                </c:pt>
                <c:pt idx="492">
                  <c:v>1</c:v>
                </c:pt>
                <c:pt idx="493">
                  <c:v>1</c:v>
                </c:pt>
                <c:pt idx="494">
                  <c:v>3</c:v>
                </c:pt>
                <c:pt idx="495">
                  <c:v>1</c:v>
                </c:pt>
                <c:pt idx="496">
                  <c:v>1</c:v>
                </c:pt>
                <c:pt idx="497">
                  <c:v>1</c:v>
                </c:pt>
                <c:pt idx="498">
                  <c:v>3</c:v>
                </c:pt>
                <c:pt idx="499">
                  <c:v>1</c:v>
                </c:pt>
                <c:pt idx="500">
                  <c:v>1</c:v>
                </c:pt>
                <c:pt idx="501">
                  <c:v>1</c:v>
                </c:pt>
                <c:pt idx="502">
                  <c:v>3</c:v>
                </c:pt>
                <c:pt idx="503">
                  <c:v>1</c:v>
                </c:pt>
                <c:pt idx="504">
                  <c:v>1</c:v>
                </c:pt>
                <c:pt idx="505">
                  <c:v>1</c:v>
                </c:pt>
                <c:pt idx="506">
                  <c:v>3</c:v>
                </c:pt>
                <c:pt idx="507">
                  <c:v>1</c:v>
                </c:pt>
                <c:pt idx="508">
                  <c:v>1</c:v>
                </c:pt>
                <c:pt idx="509">
                  <c:v>1</c:v>
                </c:pt>
                <c:pt idx="510">
                  <c:v>3</c:v>
                </c:pt>
                <c:pt idx="511">
                  <c:v>1</c:v>
                </c:pt>
                <c:pt idx="512">
                  <c:v>1</c:v>
                </c:pt>
                <c:pt idx="513">
                  <c:v>3</c:v>
                </c:pt>
                <c:pt idx="514">
                  <c:v>3</c:v>
                </c:pt>
                <c:pt idx="515">
                  <c:v>1</c:v>
                </c:pt>
                <c:pt idx="516">
                  <c:v>1</c:v>
                </c:pt>
                <c:pt idx="517">
                  <c:v>5</c:v>
                </c:pt>
                <c:pt idx="518">
                  <c:v>3</c:v>
                </c:pt>
                <c:pt idx="519">
                  <c:v>1</c:v>
                </c:pt>
                <c:pt idx="520">
                  <c:v>1</c:v>
                </c:pt>
                <c:pt idx="521">
                  <c:v>3</c:v>
                </c:pt>
                <c:pt idx="522">
                  <c:v>3</c:v>
                </c:pt>
                <c:pt idx="523">
                  <c:v>1</c:v>
                </c:pt>
                <c:pt idx="524">
                  <c:v>1</c:v>
                </c:pt>
                <c:pt idx="525">
                  <c:v>5</c:v>
                </c:pt>
                <c:pt idx="526">
                  <c:v>3</c:v>
                </c:pt>
                <c:pt idx="527">
                  <c:v>1</c:v>
                </c:pt>
                <c:pt idx="528">
                  <c:v>1</c:v>
                </c:pt>
                <c:pt idx="529">
                  <c:v>3</c:v>
                </c:pt>
                <c:pt idx="530">
                  <c:v>3</c:v>
                </c:pt>
                <c:pt idx="531">
                  <c:v>1</c:v>
                </c:pt>
                <c:pt idx="532">
                  <c:v>1</c:v>
                </c:pt>
                <c:pt idx="533">
                  <c:v>5</c:v>
                </c:pt>
                <c:pt idx="534">
                  <c:v>3</c:v>
                </c:pt>
                <c:pt idx="535">
                  <c:v>1</c:v>
                </c:pt>
                <c:pt idx="536">
                  <c:v>1</c:v>
                </c:pt>
                <c:pt idx="537">
                  <c:v>3</c:v>
                </c:pt>
                <c:pt idx="538">
                  <c:v>3</c:v>
                </c:pt>
                <c:pt idx="539">
                  <c:v>1</c:v>
                </c:pt>
                <c:pt idx="540">
                  <c:v>1</c:v>
                </c:pt>
                <c:pt idx="541">
                  <c:v>5</c:v>
                </c:pt>
                <c:pt idx="542">
                  <c:v>3</c:v>
                </c:pt>
                <c:pt idx="543">
                  <c:v>1</c:v>
                </c:pt>
                <c:pt idx="544">
                  <c:v>1</c:v>
                </c:pt>
                <c:pt idx="545">
                  <c:v>3</c:v>
                </c:pt>
                <c:pt idx="546">
                  <c:v>3</c:v>
                </c:pt>
                <c:pt idx="547">
                  <c:v>1</c:v>
                </c:pt>
                <c:pt idx="548">
                  <c:v>1</c:v>
                </c:pt>
                <c:pt idx="549">
                  <c:v>5</c:v>
                </c:pt>
                <c:pt idx="550">
                  <c:v>3</c:v>
                </c:pt>
                <c:pt idx="551">
                  <c:v>1</c:v>
                </c:pt>
                <c:pt idx="552">
                  <c:v>1</c:v>
                </c:pt>
                <c:pt idx="553">
                  <c:v>3</c:v>
                </c:pt>
                <c:pt idx="554">
                  <c:v>3</c:v>
                </c:pt>
                <c:pt idx="555">
                  <c:v>1</c:v>
                </c:pt>
                <c:pt idx="556">
                  <c:v>1</c:v>
                </c:pt>
                <c:pt idx="557">
                  <c:v>5</c:v>
                </c:pt>
                <c:pt idx="558">
                  <c:v>3</c:v>
                </c:pt>
                <c:pt idx="559">
                  <c:v>1</c:v>
                </c:pt>
                <c:pt idx="560">
                  <c:v>1</c:v>
                </c:pt>
                <c:pt idx="561">
                  <c:v>3</c:v>
                </c:pt>
                <c:pt idx="562">
                  <c:v>3</c:v>
                </c:pt>
                <c:pt idx="563">
                  <c:v>1</c:v>
                </c:pt>
                <c:pt idx="564">
                  <c:v>1</c:v>
                </c:pt>
                <c:pt idx="565">
                  <c:v>5</c:v>
                </c:pt>
                <c:pt idx="566">
                  <c:v>3</c:v>
                </c:pt>
                <c:pt idx="567">
                  <c:v>1</c:v>
                </c:pt>
                <c:pt idx="568">
                  <c:v>1</c:v>
                </c:pt>
                <c:pt idx="569">
                  <c:v>3</c:v>
                </c:pt>
                <c:pt idx="570">
                  <c:v>3</c:v>
                </c:pt>
                <c:pt idx="571">
                  <c:v>1</c:v>
                </c:pt>
                <c:pt idx="572">
                  <c:v>1</c:v>
                </c:pt>
                <c:pt idx="573">
                  <c:v>5</c:v>
                </c:pt>
                <c:pt idx="574">
                  <c:v>3</c:v>
                </c:pt>
                <c:pt idx="575">
                  <c:v>1</c:v>
                </c:pt>
                <c:pt idx="576">
                  <c:v>1</c:v>
                </c:pt>
                <c:pt idx="577">
                  <c:v>3</c:v>
                </c:pt>
                <c:pt idx="578">
                  <c:v>3</c:v>
                </c:pt>
                <c:pt idx="579">
                  <c:v>1</c:v>
                </c:pt>
                <c:pt idx="580">
                  <c:v>1</c:v>
                </c:pt>
                <c:pt idx="581">
                  <c:v>5</c:v>
                </c:pt>
                <c:pt idx="582">
                  <c:v>3</c:v>
                </c:pt>
                <c:pt idx="583">
                  <c:v>1</c:v>
                </c:pt>
                <c:pt idx="584">
                  <c:v>1</c:v>
                </c:pt>
                <c:pt idx="585">
                  <c:v>3</c:v>
                </c:pt>
                <c:pt idx="586">
                  <c:v>3</c:v>
                </c:pt>
                <c:pt idx="587">
                  <c:v>1</c:v>
                </c:pt>
                <c:pt idx="588">
                  <c:v>1</c:v>
                </c:pt>
                <c:pt idx="589">
                  <c:v>5</c:v>
                </c:pt>
                <c:pt idx="590">
                  <c:v>3</c:v>
                </c:pt>
                <c:pt idx="591">
                  <c:v>1</c:v>
                </c:pt>
                <c:pt idx="592">
                  <c:v>1</c:v>
                </c:pt>
                <c:pt idx="593">
                  <c:v>3</c:v>
                </c:pt>
                <c:pt idx="594">
                  <c:v>3</c:v>
                </c:pt>
                <c:pt idx="595">
                  <c:v>1</c:v>
                </c:pt>
                <c:pt idx="596">
                  <c:v>1</c:v>
                </c:pt>
                <c:pt idx="597">
                  <c:v>5</c:v>
                </c:pt>
                <c:pt idx="598">
                  <c:v>3</c:v>
                </c:pt>
                <c:pt idx="599">
                  <c:v>1</c:v>
                </c:pt>
                <c:pt idx="600">
                  <c:v>1</c:v>
                </c:pt>
                <c:pt idx="601">
                  <c:v>3</c:v>
                </c:pt>
                <c:pt idx="602">
                  <c:v>3</c:v>
                </c:pt>
                <c:pt idx="603">
                  <c:v>1</c:v>
                </c:pt>
                <c:pt idx="604">
                  <c:v>1</c:v>
                </c:pt>
                <c:pt idx="605">
                  <c:v>5</c:v>
                </c:pt>
                <c:pt idx="606">
                  <c:v>3</c:v>
                </c:pt>
                <c:pt idx="607">
                  <c:v>1</c:v>
                </c:pt>
                <c:pt idx="608">
                  <c:v>1</c:v>
                </c:pt>
                <c:pt idx="609">
                  <c:v>3</c:v>
                </c:pt>
                <c:pt idx="610">
                  <c:v>3</c:v>
                </c:pt>
                <c:pt idx="611">
                  <c:v>1</c:v>
                </c:pt>
                <c:pt idx="612">
                  <c:v>1</c:v>
                </c:pt>
                <c:pt idx="613">
                  <c:v>5</c:v>
                </c:pt>
                <c:pt idx="614">
                  <c:v>3</c:v>
                </c:pt>
                <c:pt idx="615">
                  <c:v>1</c:v>
                </c:pt>
                <c:pt idx="616">
                  <c:v>1</c:v>
                </c:pt>
                <c:pt idx="617">
                  <c:v>3</c:v>
                </c:pt>
                <c:pt idx="618">
                  <c:v>3</c:v>
                </c:pt>
                <c:pt idx="619">
                  <c:v>1</c:v>
                </c:pt>
                <c:pt idx="620">
                  <c:v>1</c:v>
                </c:pt>
                <c:pt idx="621">
                  <c:v>5</c:v>
                </c:pt>
                <c:pt idx="622">
                  <c:v>3</c:v>
                </c:pt>
                <c:pt idx="623">
                  <c:v>1</c:v>
                </c:pt>
                <c:pt idx="624">
                  <c:v>1</c:v>
                </c:pt>
                <c:pt idx="625">
                  <c:v>3</c:v>
                </c:pt>
                <c:pt idx="626">
                  <c:v>3</c:v>
                </c:pt>
                <c:pt idx="627">
                  <c:v>1</c:v>
                </c:pt>
                <c:pt idx="628">
                  <c:v>1</c:v>
                </c:pt>
                <c:pt idx="629">
                  <c:v>5</c:v>
                </c:pt>
                <c:pt idx="630">
                  <c:v>3</c:v>
                </c:pt>
                <c:pt idx="631">
                  <c:v>1</c:v>
                </c:pt>
                <c:pt idx="632">
                  <c:v>1</c:v>
                </c:pt>
                <c:pt idx="633">
                  <c:v>3</c:v>
                </c:pt>
                <c:pt idx="634">
                  <c:v>3</c:v>
                </c:pt>
                <c:pt idx="635">
                  <c:v>1</c:v>
                </c:pt>
                <c:pt idx="636">
                  <c:v>1</c:v>
                </c:pt>
                <c:pt idx="637">
                  <c:v>5</c:v>
                </c:pt>
                <c:pt idx="638">
                  <c:v>3</c:v>
                </c:pt>
                <c:pt idx="639">
                  <c:v>1</c:v>
                </c:pt>
                <c:pt idx="640">
                  <c:v>1</c:v>
                </c:pt>
                <c:pt idx="641">
                  <c:v>3</c:v>
                </c:pt>
                <c:pt idx="642">
                  <c:v>3</c:v>
                </c:pt>
                <c:pt idx="643">
                  <c:v>1</c:v>
                </c:pt>
                <c:pt idx="644">
                  <c:v>1</c:v>
                </c:pt>
                <c:pt idx="645">
                  <c:v>5</c:v>
                </c:pt>
                <c:pt idx="646">
                  <c:v>3</c:v>
                </c:pt>
                <c:pt idx="647">
                  <c:v>1</c:v>
                </c:pt>
                <c:pt idx="648">
                  <c:v>1</c:v>
                </c:pt>
                <c:pt idx="649">
                  <c:v>3</c:v>
                </c:pt>
                <c:pt idx="650">
                  <c:v>3</c:v>
                </c:pt>
                <c:pt idx="651">
                  <c:v>1</c:v>
                </c:pt>
                <c:pt idx="652">
                  <c:v>1</c:v>
                </c:pt>
                <c:pt idx="653">
                  <c:v>5</c:v>
                </c:pt>
                <c:pt idx="654">
                  <c:v>3</c:v>
                </c:pt>
                <c:pt idx="655">
                  <c:v>1</c:v>
                </c:pt>
                <c:pt idx="656">
                  <c:v>1</c:v>
                </c:pt>
                <c:pt idx="657">
                  <c:v>3</c:v>
                </c:pt>
                <c:pt idx="658">
                  <c:v>3</c:v>
                </c:pt>
                <c:pt idx="659">
                  <c:v>1</c:v>
                </c:pt>
                <c:pt idx="660">
                  <c:v>1</c:v>
                </c:pt>
                <c:pt idx="661">
                  <c:v>5</c:v>
                </c:pt>
                <c:pt idx="662">
                  <c:v>3</c:v>
                </c:pt>
                <c:pt idx="663">
                  <c:v>1</c:v>
                </c:pt>
                <c:pt idx="664">
                  <c:v>1</c:v>
                </c:pt>
                <c:pt idx="665">
                  <c:v>3</c:v>
                </c:pt>
                <c:pt idx="666">
                  <c:v>3</c:v>
                </c:pt>
                <c:pt idx="667">
                  <c:v>1</c:v>
                </c:pt>
                <c:pt idx="668">
                  <c:v>1</c:v>
                </c:pt>
                <c:pt idx="669">
                  <c:v>5</c:v>
                </c:pt>
                <c:pt idx="670">
                  <c:v>3</c:v>
                </c:pt>
                <c:pt idx="671">
                  <c:v>1</c:v>
                </c:pt>
                <c:pt idx="672">
                  <c:v>1</c:v>
                </c:pt>
                <c:pt idx="673">
                  <c:v>3</c:v>
                </c:pt>
                <c:pt idx="674">
                  <c:v>3</c:v>
                </c:pt>
                <c:pt idx="675">
                  <c:v>1</c:v>
                </c:pt>
                <c:pt idx="676">
                  <c:v>1</c:v>
                </c:pt>
                <c:pt idx="677">
                  <c:v>5</c:v>
                </c:pt>
                <c:pt idx="678">
                  <c:v>3</c:v>
                </c:pt>
                <c:pt idx="679">
                  <c:v>1</c:v>
                </c:pt>
                <c:pt idx="680">
                  <c:v>1</c:v>
                </c:pt>
                <c:pt idx="681">
                  <c:v>3</c:v>
                </c:pt>
                <c:pt idx="682">
                  <c:v>3</c:v>
                </c:pt>
                <c:pt idx="683">
                  <c:v>1</c:v>
                </c:pt>
                <c:pt idx="684">
                  <c:v>1</c:v>
                </c:pt>
                <c:pt idx="685">
                  <c:v>5</c:v>
                </c:pt>
                <c:pt idx="686">
                  <c:v>3</c:v>
                </c:pt>
                <c:pt idx="687">
                  <c:v>1</c:v>
                </c:pt>
                <c:pt idx="688">
                  <c:v>1</c:v>
                </c:pt>
                <c:pt idx="689">
                  <c:v>3</c:v>
                </c:pt>
                <c:pt idx="690">
                  <c:v>3</c:v>
                </c:pt>
                <c:pt idx="691">
                  <c:v>1</c:v>
                </c:pt>
                <c:pt idx="692">
                  <c:v>1</c:v>
                </c:pt>
                <c:pt idx="693">
                  <c:v>5</c:v>
                </c:pt>
                <c:pt idx="694">
                  <c:v>3</c:v>
                </c:pt>
                <c:pt idx="695">
                  <c:v>1</c:v>
                </c:pt>
                <c:pt idx="696">
                  <c:v>1</c:v>
                </c:pt>
                <c:pt idx="697">
                  <c:v>3</c:v>
                </c:pt>
                <c:pt idx="698">
                  <c:v>3</c:v>
                </c:pt>
                <c:pt idx="699">
                  <c:v>1</c:v>
                </c:pt>
                <c:pt idx="700">
                  <c:v>1</c:v>
                </c:pt>
                <c:pt idx="701">
                  <c:v>5</c:v>
                </c:pt>
                <c:pt idx="702">
                  <c:v>3</c:v>
                </c:pt>
                <c:pt idx="703">
                  <c:v>1</c:v>
                </c:pt>
                <c:pt idx="704">
                  <c:v>1</c:v>
                </c:pt>
                <c:pt idx="705">
                  <c:v>3</c:v>
                </c:pt>
                <c:pt idx="706">
                  <c:v>3</c:v>
                </c:pt>
                <c:pt idx="707">
                  <c:v>1</c:v>
                </c:pt>
                <c:pt idx="708">
                  <c:v>1</c:v>
                </c:pt>
                <c:pt idx="709">
                  <c:v>5</c:v>
                </c:pt>
                <c:pt idx="710">
                  <c:v>3</c:v>
                </c:pt>
                <c:pt idx="711">
                  <c:v>1</c:v>
                </c:pt>
                <c:pt idx="712">
                  <c:v>1</c:v>
                </c:pt>
                <c:pt idx="713">
                  <c:v>3</c:v>
                </c:pt>
                <c:pt idx="714">
                  <c:v>3</c:v>
                </c:pt>
                <c:pt idx="715">
                  <c:v>1</c:v>
                </c:pt>
                <c:pt idx="716">
                  <c:v>1</c:v>
                </c:pt>
                <c:pt idx="717">
                  <c:v>5</c:v>
                </c:pt>
                <c:pt idx="718">
                  <c:v>3</c:v>
                </c:pt>
                <c:pt idx="719">
                  <c:v>1</c:v>
                </c:pt>
                <c:pt idx="720">
                  <c:v>1</c:v>
                </c:pt>
                <c:pt idx="721">
                  <c:v>3</c:v>
                </c:pt>
                <c:pt idx="722">
                  <c:v>3</c:v>
                </c:pt>
                <c:pt idx="723">
                  <c:v>1</c:v>
                </c:pt>
                <c:pt idx="724">
                  <c:v>1</c:v>
                </c:pt>
                <c:pt idx="725">
                  <c:v>5</c:v>
                </c:pt>
                <c:pt idx="726">
                  <c:v>3</c:v>
                </c:pt>
                <c:pt idx="727">
                  <c:v>1</c:v>
                </c:pt>
                <c:pt idx="728">
                  <c:v>1</c:v>
                </c:pt>
                <c:pt idx="729">
                  <c:v>3</c:v>
                </c:pt>
                <c:pt idx="730">
                  <c:v>3</c:v>
                </c:pt>
                <c:pt idx="731">
                  <c:v>1</c:v>
                </c:pt>
                <c:pt idx="732">
                  <c:v>1</c:v>
                </c:pt>
                <c:pt idx="733">
                  <c:v>5</c:v>
                </c:pt>
                <c:pt idx="734">
                  <c:v>3</c:v>
                </c:pt>
                <c:pt idx="735">
                  <c:v>1</c:v>
                </c:pt>
                <c:pt idx="736">
                  <c:v>1</c:v>
                </c:pt>
                <c:pt idx="737">
                  <c:v>3</c:v>
                </c:pt>
                <c:pt idx="738">
                  <c:v>3</c:v>
                </c:pt>
                <c:pt idx="739">
                  <c:v>1</c:v>
                </c:pt>
                <c:pt idx="740">
                  <c:v>1</c:v>
                </c:pt>
                <c:pt idx="741">
                  <c:v>5</c:v>
                </c:pt>
                <c:pt idx="742">
                  <c:v>3</c:v>
                </c:pt>
                <c:pt idx="743">
                  <c:v>1</c:v>
                </c:pt>
                <c:pt idx="744">
                  <c:v>1</c:v>
                </c:pt>
                <c:pt idx="745">
                  <c:v>3</c:v>
                </c:pt>
                <c:pt idx="746">
                  <c:v>3</c:v>
                </c:pt>
                <c:pt idx="747">
                  <c:v>1</c:v>
                </c:pt>
                <c:pt idx="748">
                  <c:v>1</c:v>
                </c:pt>
                <c:pt idx="749">
                  <c:v>5</c:v>
                </c:pt>
                <c:pt idx="750">
                  <c:v>3</c:v>
                </c:pt>
                <c:pt idx="751">
                  <c:v>1</c:v>
                </c:pt>
                <c:pt idx="752">
                  <c:v>1</c:v>
                </c:pt>
                <c:pt idx="753">
                  <c:v>3</c:v>
                </c:pt>
                <c:pt idx="754">
                  <c:v>3</c:v>
                </c:pt>
                <c:pt idx="755">
                  <c:v>1</c:v>
                </c:pt>
                <c:pt idx="756">
                  <c:v>1</c:v>
                </c:pt>
                <c:pt idx="757">
                  <c:v>5</c:v>
                </c:pt>
                <c:pt idx="758">
                  <c:v>3</c:v>
                </c:pt>
                <c:pt idx="759">
                  <c:v>1</c:v>
                </c:pt>
                <c:pt idx="760">
                  <c:v>1</c:v>
                </c:pt>
                <c:pt idx="761">
                  <c:v>3</c:v>
                </c:pt>
                <c:pt idx="762">
                  <c:v>3</c:v>
                </c:pt>
                <c:pt idx="763">
                  <c:v>1</c:v>
                </c:pt>
                <c:pt idx="764">
                  <c:v>1</c:v>
                </c:pt>
                <c:pt idx="765">
                  <c:v>5</c:v>
                </c:pt>
                <c:pt idx="766">
                  <c:v>3</c:v>
                </c:pt>
                <c:pt idx="767">
                  <c:v>1</c:v>
                </c:pt>
                <c:pt idx="768">
                  <c:v>1</c:v>
                </c:pt>
                <c:pt idx="769">
                  <c:v>3</c:v>
                </c:pt>
                <c:pt idx="770">
                  <c:v>3</c:v>
                </c:pt>
                <c:pt idx="771">
                  <c:v>1</c:v>
                </c:pt>
                <c:pt idx="772">
                  <c:v>1</c:v>
                </c:pt>
                <c:pt idx="773">
                  <c:v>5</c:v>
                </c:pt>
                <c:pt idx="774">
                  <c:v>3</c:v>
                </c:pt>
                <c:pt idx="775">
                  <c:v>1</c:v>
                </c:pt>
                <c:pt idx="776">
                  <c:v>1</c:v>
                </c:pt>
                <c:pt idx="777">
                  <c:v>3</c:v>
                </c:pt>
                <c:pt idx="778">
                  <c:v>3</c:v>
                </c:pt>
                <c:pt idx="779">
                  <c:v>1</c:v>
                </c:pt>
                <c:pt idx="780">
                  <c:v>1</c:v>
                </c:pt>
                <c:pt idx="781">
                  <c:v>5</c:v>
                </c:pt>
                <c:pt idx="782">
                  <c:v>3</c:v>
                </c:pt>
                <c:pt idx="783">
                  <c:v>1</c:v>
                </c:pt>
                <c:pt idx="784">
                  <c:v>1</c:v>
                </c:pt>
                <c:pt idx="785">
                  <c:v>3</c:v>
                </c:pt>
                <c:pt idx="786">
                  <c:v>3</c:v>
                </c:pt>
                <c:pt idx="787">
                  <c:v>1</c:v>
                </c:pt>
                <c:pt idx="788">
                  <c:v>1</c:v>
                </c:pt>
                <c:pt idx="789">
                  <c:v>5</c:v>
                </c:pt>
                <c:pt idx="790">
                  <c:v>3</c:v>
                </c:pt>
                <c:pt idx="791">
                  <c:v>1</c:v>
                </c:pt>
                <c:pt idx="792">
                  <c:v>1</c:v>
                </c:pt>
                <c:pt idx="793">
                  <c:v>3</c:v>
                </c:pt>
                <c:pt idx="794">
                  <c:v>3</c:v>
                </c:pt>
                <c:pt idx="795">
                  <c:v>1</c:v>
                </c:pt>
                <c:pt idx="796">
                  <c:v>1</c:v>
                </c:pt>
                <c:pt idx="797">
                  <c:v>5</c:v>
                </c:pt>
                <c:pt idx="798">
                  <c:v>3</c:v>
                </c:pt>
                <c:pt idx="799">
                  <c:v>1</c:v>
                </c:pt>
                <c:pt idx="800">
                  <c:v>1</c:v>
                </c:pt>
                <c:pt idx="801">
                  <c:v>3</c:v>
                </c:pt>
                <c:pt idx="802">
                  <c:v>3</c:v>
                </c:pt>
                <c:pt idx="803">
                  <c:v>1</c:v>
                </c:pt>
                <c:pt idx="804">
                  <c:v>1</c:v>
                </c:pt>
                <c:pt idx="805">
                  <c:v>5</c:v>
                </c:pt>
                <c:pt idx="806">
                  <c:v>3</c:v>
                </c:pt>
                <c:pt idx="807">
                  <c:v>1</c:v>
                </c:pt>
                <c:pt idx="808">
                  <c:v>1</c:v>
                </c:pt>
                <c:pt idx="809">
                  <c:v>3</c:v>
                </c:pt>
                <c:pt idx="810">
                  <c:v>3</c:v>
                </c:pt>
                <c:pt idx="811">
                  <c:v>1</c:v>
                </c:pt>
                <c:pt idx="812">
                  <c:v>1</c:v>
                </c:pt>
                <c:pt idx="813">
                  <c:v>5</c:v>
                </c:pt>
                <c:pt idx="814">
                  <c:v>3</c:v>
                </c:pt>
                <c:pt idx="815">
                  <c:v>1</c:v>
                </c:pt>
                <c:pt idx="816">
                  <c:v>1</c:v>
                </c:pt>
                <c:pt idx="817">
                  <c:v>3</c:v>
                </c:pt>
                <c:pt idx="818">
                  <c:v>3</c:v>
                </c:pt>
                <c:pt idx="819">
                  <c:v>1</c:v>
                </c:pt>
                <c:pt idx="820">
                  <c:v>1</c:v>
                </c:pt>
                <c:pt idx="821">
                  <c:v>5</c:v>
                </c:pt>
                <c:pt idx="822">
                  <c:v>3</c:v>
                </c:pt>
                <c:pt idx="823">
                  <c:v>1</c:v>
                </c:pt>
                <c:pt idx="824">
                  <c:v>1</c:v>
                </c:pt>
                <c:pt idx="825">
                  <c:v>3</c:v>
                </c:pt>
                <c:pt idx="826">
                  <c:v>3</c:v>
                </c:pt>
                <c:pt idx="827">
                  <c:v>1</c:v>
                </c:pt>
                <c:pt idx="828">
                  <c:v>1</c:v>
                </c:pt>
                <c:pt idx="829">
                  <c:v>5</c:v>
                </c:pt>
                <c:pt idx="830">
                  <c:v>3</c:v>
                </c:pt>
                <c:pt idx="831">
                  <c:v>1</c:v>
                </c:pt>
                <c:pt idx="832">
                  <c:v>1</c:v>
                </c:pt>
                <c:pt idx="833">
                  <c:v>3</c:v>
                </c:pt>
                <c:pt idx="834">
                  <c:v>3</c:v>
                </c:pt>
                <c:pt idx="835">
                  <c:v>1</c:v>
                </c:pt>
                <c:pt idx="836">
                  <c:v>1</c:v>
                </c:pt>
                <c:pt idx="837">
                  <c:v>5</c:v>
                </c:pt>
                <c:pt idx="838">
                  <c:v>3</c:v>
                </c:pt>
                <c:pt idx="839">
                  <c:v>1</c:v>
                </c:pt>
                <c:pt idx="840">
                  <c:v>1</c:v>
                </c:pt>
                <c:pt idx="841">
                  <c:v>3</c:v>
                </c:pt>
                <c:pt idx="842">
                  <c:v>3</c:v>
                </c:pt>
                <c:pt idx="843">
                  <c:v>1</c:v>
                </c:pt>
                <c:pt idx="844">
                  <c:v>1</c:v>
                </c:pt>
                <c:pt idx="845">
                  <c:v>5</c:v>
                </c:pt>
                <c:pt idx="846">
                  <c:v>3</c:v>
                </c:pt>
                <c:pt idx="847">
                  <c:v>1</c:v>
                </c:pt>
                <c:pt idx="848">
                  <c:v>1</c:v>
                </c:pt>
                <c:pt idx="849">
                  <c:v>3</c:v>
                </c:pt>
                <c:pt idx="850">
                  <c:v>3</c:v>
                </c:pt>
                <c:pt idx="851">
                  <c:v>1</c:v>
                </c:pt>
                <c:pt idx="852">
                  <c:v>1</c:v>
                </c:pt>
                <c:pt idx="853">
                  <c:v>5</c:v>
                </c:pt>
                <c:pt idx="854">
                  <c:v>3</c:v>
                </c:pt>
                <c:pt idx="855">
                  <c:v>1</c:v>
                </c:pt>
                <c:pt idx="856">
                  <c:v>1</c:v>
                </c:pt>
                <c:pt idx="857">
                  <c:v>3</c:v>
                </c:pt>
                <c:pt idx="858">
                  <c:v>3</c:v>
                </c:pt>
                <c:pt idx="859">
                  <c:v>1</c:v>
                </c:pt>
                <c:pt idx="860">
                  <c:v>1</c:v>
                </c:pt>
                <c:pt idx="861">
                  <c:v>5</c:v>
                </c:pt>
                <c:pt idx="862">
                  <c:v>3</c:v>
                </c:pt>
                <c:pt idx="863">
                  <c:v>1</c:v>
                </c:pt>
                <c:pt idx="864">
                  <c:v>1</c:v>
                </c:pt>
                <c:pt idx="865">
                  <c:v>3</c:v>
                </c:pt>
                <c:pt idx="866">
                  <c:v>3</c:v>
                </c:pt>
                <c:pt idx="867">
                  <c:v>1</c:v>
                </c:pt>
                <c:pt idx="868">
                  <c:v>1</c:v>
                </c:pt>
                <c:pt idx="869">
                  <c:v>5</c:v>
                </c:pt>
                <c:pt idx="870">
                  <c:v>3</c:v>
                </c:pt>
                <c:pt idx="871">
                  <c:v>1</c:v>
                </c:pt>
                <c:pt idx="872">
                  <c:v>1</c:v>
                </c:pt>
                <c:pt idx="873">
                  <c:v>3</c:v>
                </c:pt>
                <c:pt idx="874">
                  <c:v>3</c:v>
                </c:pt>
                <c:pt idx="875">
                  <c:v>1</c:v>
                </c:pt>
                <c:pt idx="876">
                  <c:v>1</c:v>
                </c:pt>
                <c:pt idx="877">
                  <c:v>5</c:v>
                </c:pt>
                <c:pt idx="878">
                  <c:v>3</c:v>
                </c:pt>
                <c:pt idx="879">
                  <c:v>1</c:v>
                </c:pt>
                <c:pt idx="880">
                  <c:v>1</c:v>
                </c:pt>
                <c:pt idx="881">
                  <c:v>3</c:v>
                </c:pt>
                <c:pt idx="882">
                  <c:v>3</c:v>
                </c:pt>
                <c:pt idx="883">
                  <c:v>1</c:v>
                </c:pt>
                <c:pt idx="884">
                  <c:v>1</c:v>
                </c:pt>
                <c:pt idx="885">
                  <c:v>5</c:v>
                </c:pt>
                <c:pt idx="886">
                  <c:v>3</c:v>
                </c:pt>
                <c:pt idx="887">
                  <c:v>1</c:v>
                </c:pt>
                <c:pt idx="888">
                  <c:v>1</c:v>
                </c:pt>
                <c:pt idx="889">
                  <c:v>3</c:v>
                </c:pt>
                <c:pt idx="890">
                  <c:v>3</c:v>
                </c:pt>
                <c:pt idx="891">
                  <c:v>1</c:v>
                </c:pt>
                <c:pt idx="892">
                  <c:v>1</c:v>
                </c:pt>
                <c:pt idx="893">
                  <c:v>5</c:v>
                </c:pt>
                <c:pt idx="894">
                  <c:v>3</c:v>
                </c:pt>
                <c:pt idx="895">
                  <c:v>1</c:v>
                </c:pt>
                <c:pt idx="896">
                  <c:v>1</c:v>
                </c:pt>
                <c:pt idx="897">
                  <c:v>3</c:v>
                </c:pt>
                <c:pt idx="898">
                  <c:v>3</c:v>
                </c:pt>
                <c:pt idx="899">
                  <c:v>1</c:v>
                </c:pt>
                <c:pt idx="900">
                  <c:v>1</c:v>
                </c:pt>
                <c:pt idx="901">
                  <c:v>5</c:v>
                </c:pt>
                <c:pt idx="902">
                  <c:v>3</c:v>
                </c:pt>
                <c:pt idx="903">
                  <c:v>1</c:v>
                </c:pt>
                <c:pt idx="904">
                  <c:v>1</c:v>
                </c:pt>
                <c:pt idx="905">
                  <c:v>3</c:v>
                </c:pt>
                <c:pt idx="906">
                  <c:v>3</c:v>
                </c:pt>
                <c:pt idx="907">
                  <c:v>1</c:v>
                </c:pt>
                <c:pt idx="908">
                  <c:v>1</c:v>
                </c:pt>
                <c:pt idx="909">
                  <c:v>5</c:v>
                </c:pt>
                <c:pt idx="910">
                  <c:v>3</c:v>
                </c:pt>
                <c:pt idx="911">
                  <c:v>1</c:v>
                </c:pt>
                <c:pt idx="912">
                  <c:v>1</c:v>
                </c:pt>
                <c:pt idx="913">
                  <c:v>3</c:v>
                </c:pt>
                <c:pt idx="914">
                  <c:v>3</c:v>
                </c:pt>
                <c:pt idx="915">
                  <c:v>1</c:v>
                </c:pt>
                <c:pt idx="916">
                  <c:v>1</c:v>
                </c:pt>
                <c:pt idx="917">
                  <c:v>5</c:v>
                </c:pt>
                <c:pt idx="918">
                  <c:v>3</c:v>
                </c:pt>
                <c:pt idx="919">
                  <c:v>1</c:v>
                </c:pt>
                <c:pt idx="920">
                  <c:v>1</c:v>
                </c:pt>
                <c:pt idx="921">
                  <c:v>3</c:v>
                </c:pt>
                <c:pt idx="922">
                  <c:v>3</c:v>
                </c:pt>
                <c:pt idx="923">
                  <c:v>1</c:v>
                </c:pt>
                <c:pt idx="924">
                  <c:v>1</c:v>
                </c:pt>
                <c:pt idx="925">
                  <c:v>5</c:v>
                </c:pt>
                <c:pt idx="926">
                  <c:v>3</c:v>
                </c:pt>
                <c:pt idx="927">
                  <c:v>1</c:v>
                </c:pt>
                <c:pt idx="928">
                  <c:v>1</c:v>
                </c:pt>
                <c:pt idx="929">
                  <c:v>3</c:v>
                </c:pt>
                <c:pt idx="930">
                  <c:v>3</c:v>
                </c:pt>
                <c:pt idx="931">
                  <c:v>1</c:v>
                </c:pt>
                <c:pt idx="932">
                  <c:v>1</c:v>
                </c:pt>
                <c:pt idx="933">
                  <c:v>5</c:v>
                </c:pt>
                <c:pt idx="934">
                  <c:v>3</c:v>
                </c:pt>
                <c:pt idx="935">
                  <c:v>1</c:v>
                </c:pt>
                <c:pt idx="936">
                  <c:v>1</c:v>
                </c:pt>
                <c:pt idx="937">
                  <c:v>3</c:v>
                </c:pt>
                <c:pt idx="938">
                  <c:v>3</c:v>
                </c:pt>
                <c:pt idx="939">
                  <c:v>1</c:v>
                </c:pt>
                <c:pt idx="940">
                  <c:v>1</c:v>
                </c:pt>
                <c:pt idx="941">
                  <c:v>5</c:v>
                </c:pt>
                <c:pt idx="942">
                  <c:v>3</c:v>
                </c:pt>
                <c:pt idx="943">
                  <c:v>1</c:v>
                </c:pt>
                <c:pt idx="944">
                  <c:v>1</c:v>
                </c:pt>
                <c:pt idx="945">
                  <c:v>3</c:v>
                </c:pt>
                <c:pt idx="946">
                  <c:v>3</c:v>
                </c:pt>
                <c:pt idx="947">
                  <c:v>1</c:v>
                </c:pt>
                <c:pt idx="948">
                  <c:v>1</c:v>
                </c:pt>
                <c:pt idx="949">
                  <c:v>5</c:v>
                </c:pt>
                <c:pt idx="950">
                  <c:v>3</c:v>
                </c:pt>
                <c:pt idx="951">
                  <c:v>1</c:v>
                </c:pt>
                <c:pt idx="952">
                  <c:v>1</c:v>
                </c:pt>
                <c:pt idx="953">
                  <c:v>3</c:v>
                </c:pt>
                <c:pt idx="954">
                  <c:v>3</c:v>
                </c:pt>
                <c:pt idx="955">
                  <c:v>1</c:v>
                </c:pt>
                <c:pt idx="956">
                  <c:v>1</c:v>
                </c:pt>
                <c:pt idx="957">
                  <c:v>5</c:v>
                </c:pt>
                <c:pt idx="958">
                  <c:v>3</c:v>
                </c:pt>
                <c:pt idx="959">
                  <c:v>1</c:v>
                </c:pt>
                <c:pt idx="960">
                  <c:v>1</c:v>
                </c:pt>
                <c:pt idx="961">
                  <c:v>3</c:v>
                </c:pt>
                <c:pt idx="962">
                  <c:v>3</c:v>
                </c:pt>
                <c:pt idx="963">
                  <c:v>1</c:v>
                </c:pt>
                <c:pt idx="964">
                  <c:v>1</c:v>
                </c:pt>
                <c:pt idx="965">
                  <c:v>5</c:v>
                </c:pt>
                <c:pt idx="966">
                  <c:v>3</c:v>
                </c:pt>
                <c:pt idx="967">
                  <c:v>1</c:v>
                </c:pt>
                <c:pt idx="968">
                  <c:v>1</c:v>
                </c:pt>
                <c:pt idx="969">
                  <c:v>3</c:v>
                </c:pt>
                <c:pt idx="970">
                  <c:v>3</c:v>
                </c:pt>
                <c:pt idx="971">
                  <c:v>1</c:v>
                </c:pt>
                <c:pt idx="972">
                  <c:v>1</c:v>
                </c:pt>
                <c:pt idx="973">
                  <c:v>5</c:v>
                </c:pt>
                <c:pt idx="974">
                  <c:v>3</c:v>
                </c:pt>
                <c:pt idx="975">
                  <c:v>1</c:v>
                </c:pt>
                <c:pt idx="976">
                  <c:v>1</c:v>
                </c:pt>
                <c:pt idx="977">
                  <c:v>3</c:v>
                </c:pt>
                <c:pt idx="978">
                  <c:v>3</c:v>
                </c:pt>
                <c:pt idx="979">
                  <c:v>1</c:v>
                </c:pt>
                <c:pt idx="980">
                  <c:v>1</c:v>
                </c:pt>
                <c:pt idx="981">
                  <c:v>5</c:v>
                </c:pt>
                <c:pt idx="982">
                  <c:v>3</c:v>
                </c:pt>
                <c:pt idx="983">
                  <c:v>1</c:v>
                </c:pt>
                <c:pt idx="984">
                  <c:v>1</c:v>
                </c:pt>
                <c:pt idx="985">
                  <c:v>3</c:v>
                </c:pt>
                <c:pt idx="986">
                  <c:v>3</c:v>
                </c:pt>
                <c:pt idx="987">
                  <c:v>1</c:v>
                </c:pt>
                <c:pt idx="988">
                  <c:v>1</c:v>
                </c:pt>
                <c:pt idx="989">
                  <c:v>5</c:v>
                </c:pt>
                <c:pt idx="990">
                  <c:v>3</c:v>
                </c:pt>
                <c:pt idx="991">
                  <c:v>1</c:v>
                </c:pt>
                <c:pt idx="992">
                  <c:v>1</c:v>
                </c:pt>
                <c:pt idx="993">
                  <c:v>3</c:v>
                </c:pt>
                <c:pt idx="994">
                  <c:v>3</c:v>
                </c:pt>
                <c:pt idx="995">
                  <c:v>1</c:v>
                </c:pt>
                <c:pt idx="996">
                  <c:v>1</c:v>
                </c:pt>
                <c:pt idx="997">
                  <c:v>5</c:v>
                </c:pt>
                <c:pt idx="998">
                  <c:v>3</c:v>
                </c:pt>
                <c:pt idx="999">
                  <c:v>1</c:v>
                </c:pt>
              </c:numCache>
            </c:numRef>
          </c:yVal>
          <c:smooth val="0"/>
          <c:extLst>
            <c:ext xmlns:c16="http://schemas.microsoft.com/office/drawing/2014/chart" uri="{C3380CC4-5D6E-409C-BE32-E72D297353CC}">
              <c16:uniqueId val="{00000000-2E00-42B5-B228-DFAACE01B12F}"/>
            </c:ext>
          </c:extLst>
        </c:ser>
        <c:dLbls>
          <c:showLegendKey val="0"/>
          <c:showVal val="0"/>
          <c:showCatName val="0"/>
          <c:showSerName val="0"/>
          <c:showPercent val="0"/>
          <c:showBubbleSize val="0"/>
        </c:dLbls>
        <c:axId val="1470932591"/>
        <c:axId val="1998192351"/>
      </c:scatterChart>
      <c:valAx>
        <c:axId val="1470932591"/>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multiplied base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98192351"/>
        <c:crosses val="autoZero"/>
        <c:crossBetween val="midCat"/>
      </c:valAx>
      <c:valAx>
        <c:axId val="199819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discrepancy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09325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E1C47-60EF-40A6-91FB-670F67A0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958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242363;Student 188138;Student 242560;Student 242563</dc:creator>
  <dc:description/>
  <cp:lastModifiedBy>Martin Machnikowski</cp:lastModifiedBy>
  <cp:revision>11</cp:revision>
  <dcterms:created xsi:type="dcterms:W3CDTF">2018-02-09T00:50:00Z</dcterms:created>
  <dcterms:modified xsi:type="dcterms:W3CDTF">2018-02-09T01:36:00Z</dcterms:modified>
</cp:coreProperties>
</file>